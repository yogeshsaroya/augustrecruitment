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</w:abstractNum>
  <w:abstractNum w:abstractNumId="1">
    <w:nsid w:val="050116A7"/>
    <w:multiLevelType w:val="hybridMultilevel"/>
    <w:tmpl w:val="1EFCFD76"/>
    <w:lvl w:ilvl="0" w:tplc="8AE02D0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A967B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58E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7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0814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4C3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A35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AA61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1CA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936A9"/>
    <w:multiLevelType w:val="multilevel"/>
    <w:tmpl w:val="44B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EC1CC8"/>
    <w:multiLevelType w:val="hybridMultilevel"/>
    <w:tmpl w:val="6DD86540"/>
    <w:lvl w:ilvl="0" w:tplc="2A44D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2F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A0EA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68F4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8818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53A4D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4A72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0625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A662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36F13"/>
    <w:multiLevelType w:val="hybridMultilevel"/>
    <w:tmpl w:val="079E8354"/>
    <w:lvl w:ilvl="0" w:tplc="873687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FB297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274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FA2D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0AFAB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8EEC0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5283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3A3E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4CE7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3F7B7B"/>
    <w:multiLevelType w:val="hybridMultilevel"/>
    <w:tmpl w:val="C6BA52E6"/>
    <w:lvl w:ilvl="0" w:tplc="EAFED10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89DC599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C34EBCC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734FA7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7F4ADE1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C5AC76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B1FA454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11CDB7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DCBCA706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0A004B3"/>
    <w:multiLevelType w:val="hybridMultilevel"/>
    <w:tmpl w:val="068C9E3C"/>
    <w:lvl w:ilvl="0" w:tplc="3C00404E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54547D2C" w:tentative="1">
      <w:start w:val="1"/>
      <w:numFmt w:val="lowerLetter"/>
      <w:lvlText w:val="%2."/>
      <w:lvlJc w:val="left"/>
      <w:pPr>
        <w:ind w:left="2340" w:hanging="360"/>
      </w:pPr>
    </w:lvl>
    <w:lvl w:ilvl="2" w:tplc="6630DB54" w:tentative="1">
      <w:start w:val="1"/>
      <w:numFmt w:val="lowerRoman"/>
      <w:lvlText w:val="%3."/>
      <w:lvlJc w:val="right"/>
      <w:pPr>
        <w:ind w:left="3060" w:hanging="180"/>
      </w:pPr>
    </w:lvl>
    <w:lvl w:ilvl="3" w:tplc="D250BC6E" w:tentative="1">
      <w:start w:val="1"/>
      <w:numFmt w:val="decimal"/>
      <w:lvlText w:val="%4."/>
      <w:lvlJc w:val="left"/>
      <w:pPr>
        <w:ind w:left="3780" w:hanging="360"/>
      </w:pPr>
    </w:lvl>
    <w:lvl w:ilvl="4" w:tplc="55C02BE2" w:tentative="1">
      <w:start w:val="1"/>
      <w:numFmt w:val="lowerLetter"/>
      <w:lvlText w:val="%5."/>
      <w:lvlJc w:val="left"/>
      <w:pPr>
        <w:ind w:left="4500" w:hanging="360"/>
      </w:pPr>
    </w:lvl>
    <w:lvl w:ilvl="5" w:tplc="D102BE5C" w:tentative="1">
      <w:start w:val="1"/>
      <w:numFmt w:val="lowerRoman"/>
      <w:lvlText w:val="%6."/>
      <w:lvlJc w:val="right"/>
      <w:pPr>
        <w:ind w:left="5220" w:hanging="180"/>
      </w:pPr>
    </w:lvl>
    <w:lvl w:ilvl="6" w:tplc="5600C84C" w:tentative="1">
      <w:start w:val="1"/>
      <w:numFmt w:val="decimal"/>
      <w:lvlText w:val="%7."/>
      <w:lvlJc w:val="left"/>
      <w:pPr>
        <w:ind w:left="5940" w:hanging="360"/>
      </w:pPr>
    </w:lvl>
    <w:lvl w:ilvl="7" w:tplc="84261A90" w:tentative="1">
      <w:start w:val="1"/>
      <w:numFmt w:val="lowerLetter"/>
      <w:lvlText w:val="%8."/>
      <w:lvlJc w:val="left"/>
      <w:pPr>
        <w:ind w:left="6660" w:hanging="360"/>
      </w:pPr>
    </w:lvl>
    <w:lvl w:ilvl="8" w:tplc="7332E682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145F3492"/>
    <w:multiLevelType w:val="hybridMultilevel"/>
    <w:tmpl w:val="AE744ADE"/>
    <w:lvl w:ilvl="0" w:tplc="D626E8C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C18D4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A20A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76BD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5AAE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D2686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AA2B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CA72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7003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A432B1"/>
    <w:multiLevelType w:val="hybridMultilevel"/>
    <w:tmpl w:val="64B26F60"/>
    <w:lvl w:ilvl="0" w:tplc="A6D24632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6DA60AA4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A98E5968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7BBC3EFC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C1D6AD0C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6BC7EB4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5642BAA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F64D84E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C01813E2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21F73984"/>
    <w:multiLevelType w:val="hybridMultilevel"/>
    <w:tmpl w:val="78BC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203CA"/>
    <w:multiLevelType w:val="hybridMultilevel"/>
    <w:tmpl w:val="C9A0B440"/>
    <w:lvl w:ilvl="0" w:tplc="99BA15FC">
      <w:start w:val="1"/>
      <w:numFmt w:val="decimal"/>
      <w:lvlText w:val="%1."/>
      <w:lvlJc w:val="left"/>
      <w:pPr>
        <w:ind w:left="1680" w:hanging="360"/>
      </w:pPr>
      <w:rPr>
        <w:b w:val="0"/>
      </w:rPr>
    </w:lvl>
    <w:lvl w:ilvl="1" w:tplc="D804D45E" w:tentative="1">
      <w:start w:val="1"/>
      <w:numFmt w:val="lowerLetter"/>
      <w:lvlText w:val="%2."/>
      <w:lvlJc w:val="left"/>
      <w:pPr>
        <w:ind w:left="2400" w:hanging="360"/>
      </w:pPr>
    </w:lvl>
    <w:lvl w:ilvl="2" w:tplc="D6A61792" w:tentative="1">
      <w:start w:val="1"/>
      <w:numFmt w:val="lowerRoman"/>
      <w:lvlText w:val="%3."/>
      <w:lvlJc w:val="right"/>
      <w:pPr>
        <w:ind w:left="3120" w:hanging="180"/>
      </w:pPr>
    </w:lvl>
    <w:lvl w:ilvl="3" w:tplc="8980695E" w:tentative="1">
      <w:start w:val="1"/>
      <w:numFmt w:val="decimal"/>
      <w:lvlText w:val="%4."/>
      <w:lvlJc w:val="left"/>
      <w:pPr>
        <w:ind w:left="3840" w:hanging="360"/>
      </w:pPr>
    </w:lvl>
    <w:lvl w:ilvl="4" w:tplc="93F47182" w:tentative="1">
      <w:start w:val="1"/>
      <w:numFmt w:val="lowerLetter"/>
      <w:lvlText w:val="%5."/>
      <w:lvlJc w:val="left"/>
      <w:pPr>
        <w:ind w:left="4560" w:hanging="360"/>
      </w:pPr>
    </w:lvl>
    <w:lvl w:ilvl="5" w:tplc="08888236" w:tentative="1">
      <w:start w:val="1"/>
      <w:numFmt w:val="lowerRoman"/>
      <w:lvlText w:val="%6."/>
      <w:lvlJc w:val="right"/>
      <w:pPr>
        <w:ind w:left="5280" w:hanging="180"/>
      </w:pPr>
    </w:lvl>
    <w:lvl w:ilvl="6" w:tplc="B1CA4300" w:tentative="1">
      <w:start w:val="1"/>
      <w:numFmt w:val="decimal"/>
      <w:lvlText w:val="%7."/>
      <w:lvlJc w:val="left"/>
      <w:pPr>
        <w:ind w:left="6000" w:hanging="360"/>
      </w:pPr>
    </w:lvl>
    <w:lvl w:ilvl="7" w:tplc="BCD015B0" w:tentative="1">
      <w:start w:val="1"/>
      <w:numFmt w:val="lowerLetter"/>
      <w:lvlText w:val="%8."/>
      <w:lvlJc w:val="left"/>
      <w:pPr>
        <w:ind w:left="6720" w:hanging="360"/>
      </w:pPr>
    </w:lvl>
    <w:lvl w:ilvl="8" w:tplc="668EB536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>
    <w:nsid w:val="2CAB5865"/>
    <w:multiLevelType w:val="hybridMultilevel"/>
    <w:tmpl w:val="47784506"/>
    <w:lvl w:ilvl="0" w:tplc="69C417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7283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201D4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E67A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D447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6A23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A2BC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98BE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9C4F4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120CC"/>
    <w:multiLevelType w:val="hybridMultilevel"/>
    <w:tmpl w:val="DFA6A378"/>
    <w:lvl w:ilvl="0" w:tplc="1DBAD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6B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FAC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C2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C7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8E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681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2C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40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E59BB"/>
    <w:multiLevelType w:val="multilevel"/>
    <w:tmpl w:val="2D30D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386D67AF"/>
    <w:multiLevelType w:val="hybridMultilevel"/>
    <w:tmpl w:val="F112EA3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3E865C95"/>
    <w:multiLevelType w:val="hybridMultilevel"/>
    <w:tmpl w:val="1E46E838"/>
    <w:lvl w:ilvl="0" w:tplc="60D8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8E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CC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63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47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868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0A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270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2D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C4F17"/>
    <w:multiLevelType w:val="hybridMultilevel"/>
    <w:tmpl w:val="ED1A9D9C"/>
    <w:lvl w:ilvl="0" w:tplc="65B657A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BDCE2CC0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3EE2E6B6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6B702ACA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E188BF4C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5092681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C262D91E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ED8D53C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E08A3A2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>
    <w:nsid w:val="48A765E5"/>
    <w:multiLevelType w:val="hybridMultilevel"/>
    <w:tmpl w:val="78C0BCF4"/>
    <w:lvl w:ilvl="0" w:tplc="37D8A1CC">
      <w:start w:val="1"/>
      <w:numFmt w:val="bullet"/>
      <w:pStyle w:val="Normal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AD2E4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8A4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88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09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CC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A3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2E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B81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9149A"/>
    <w:multiLevelType w:val="hybridMultilevel"/>
    <w:tmpl w:val="17740F70"/>
    <w:lvl w:ilvl="0" w:tplc="129424BA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1" w:tplc="54721946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1592F248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7B40DBC8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11B0D1C4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D20A64D8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B7C0362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E24B73A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BCB61498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9">
    <w:nsid w:val="559E4E90"/>
    <w:multiLevelType w:val="hybridMultilevel"/>
    <w:tmpl w:val="054ED9A2"/>
    <w:lvl w:ilvl="0" w:tplc="A48C2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426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83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6A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CE2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F49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24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D4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06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355BD"/>
    <w:multiLevelType w:val="hybridMultilevel"/>
    <w:tmpl w:val="BF04A502"/>
    <w:lvl w:ilvl="0" w:tplc="D1089FC4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C39CE6C2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764288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9144869A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396A2350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C92814C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D4208B6A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D17C0AEE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9214A844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1">
    <w:nsid w:val="59751D88"/>
    <w:multiLevelType w:val="hybridMultilevel"/>
    <w:tmpl w:val="24D2E962"/>
    <w:lvl w:ilvl="0" w:tplc="936CFBCA">
      <w:start w:val="1"/>
      <w:numFmt w:val="decimal"/>
      <w:lvlText w:val="%1."/>
      <w:lvlJc w:val="left"/>
      <w:pPr>
        <w:ind w:left="1584" w:hanging="360"/>
      </w:pPr>
    </w:lvl>
    <w:lvl w:ilvl="1" w:tplc="34BA379E" w:tentative="1">
      <w:start w:val="1"/>
      <w:numFmt w:val="lowerLetter"/>
      <w:lvlText w:val="%2."/>
      <w:lvlJc w:val="left"/>
      <w:pPr>
        <w:ind w:left="2304" w:hanging="360"/>
      </w:pPr>
    </w:lvl>
    <w:lvl w:ilvl="2" w:tplc="F9F241C2" w:tentative="1">
      <w:start w:val="1"/>
      <w:numFmt w:val="lowerRoman"/>
      <w:lvlText w:val="%3."/>
      <w:lvlJc w:val="right"/>
      <w:pPr>
        <w:ind w:left="3024" w:hanging="180"/>
      </w:pPr>
    </w:lvl>
    <w:lvl w:ilvl="3" w:tplc="087CB7DC" w:tentative="1">
      <w:start w:val="1"/>
      <w:numFmt w:val="decimal"/>
      <w:lvlText w:val="%4."/>
      <w:lvlJc w:val="left"/>
      <w:pPr>
        <w:ind w:left="3744" w:hanging="360"/>
      </w:pPr>
    </w:lvl>
    <w:lvl w:ilvl="4" w:tplc="1CD8EF26" w:tentative="1">
      <w:start w:val="1"/>
      <w:numFmt w:val="lowerLetter"/>
      <w:lvlText w:val="%5."/>
      <w:lvlJc w:val="left"/>
      <w:pPr>
        <w:ind w:left="4464" w:hanging="360"/>
      </w:pPr>
    </w:lvl>
    <w:lvl w:ilvl="5" w:tplc="15C69AC8" w:tentative="1">
      <w:start w:val="1"/>
      <w:numFmt w:val="lowerRoman"/>
      <w:lvlText w:val="%6."/>
      <w:lvlJc w:val="right"/>
      <w:pPr>
        <w:ind w:left="5184" w:hanging="180"/>
      </w:pPr>
    </w:lvl>
    <w:lvl w:ilvl="6" w:tplc="82BE4008" w:tentative="1">
      <w:start w:val="1"/>
      <w:numFmt w:val="decimal"/>
      <w:lvlText w:val="%7."/>
      <w:lvlJc w:val="left"/>
      <w:pPr>
        <w:ind w:left="5904" w:hanging="360"/>
      </w:pPr>
    </w:lvl>
    <w:lvl w:ilvl="7" w:tplc="D700A5F8" w:tentative="1">
      <w:start w:val="1"/>
      <w:numFmt w:val="lowerLetter"/>
      <w:lvlText w:val="%8."/>
      <w:lvlJc w:val="left"/>
      <w:pPr>
        <w:ind w:left="6624" w:hanging="360"/>
      </w:pPr>
    </w:lvl>
    <w:lvl w:ilvl="8" w:tplc="95CC2918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59DF04C3"/>
    <w:multiLevelType w:val="hybridMultilevel"/>
    <w:tmpl w:val="BF666202"/>
    <w:lvl w:ilvl="0" w:tplc="E8B2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A9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247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EE1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42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242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0A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47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B83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72261"/>
    <w:multiLevelType w:val="hybridMultilevel"/>
    <w:tmpl w:val="22847204"/>
    <w:lvl w:ilvl="0" w:tplc="9A1EF0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F2D4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C2C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A3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C5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AC2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83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EB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20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6BA264AE"/>
    <w:multiLevelType w:val="hybridMultilevel"/>
    <w:tmpl w:val="810E5A22"/>
    <w:lvl w:ilvl="0" w:tplc="8B4EB9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BC3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547F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E4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04C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90E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4D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E2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EEF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240C4"/>
    <w:multiLevelType w:val="hybridMultilevel"/>
    <w:tmpl w:val="64F68990"/>
    <w:lvl w:ilvl="0" w:tplc="82CEAB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044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76A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CC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62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43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80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4E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645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7"/>
  </w:num>
  <w:num w:numId="4">
    <w:abstractNumId w:val="4"/>
  </w:num>
  <w:num w:numId="5">
    <w:abstractNumId w:val="1"/>
  </w:num>
  <w:num w:numId="6">
    <w:abstractNumId w:val="22"/>
  </w:num>
  <w:num w:numId="7">
    <w:abstractNumId w:val="19"/>
  </w:num>
  <w:num w:numId="8">
    <w:abstractNumId w:val="16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8"/>
  </w:num>
  <w:num w:numId="14">
    <w:abstractNumId w:val="23"/>
  </w:num>
  <w:num w:numId="15">
    <w:abstractNumId w:val="5"/>
  </w:num>
  <w:num w:numId="16">
    <w:abstractNumId w:val="21"/>
  </w:num>
  <w:num w:numId="17">
    <w:abstractNumId w:val="6"/>
  </w:num>
  <w:num w:numId="18">
    <w:abstractNumId w:val="7"/>
  </w:num>
  <w:num w:numId="19">
    <w:abstractNumId w:val="3"/>
  </w:num>
  <w:num w:numId="20">
    <w:abstractNumId w:val="25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2"/>
  </w:num>
  <w:num w:numId="26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34"/>
    <w:rsid w:val="00004A76"/>
    <w:rsid w:val="00012FB4"/>
    <w:rsid w:val="00017012"/>
    <w:rsid w:val="00017B2F"/>
    <w:rsid w:val="00025DA4"/>
    <w:rsid w:val="00027D92"/>
    <w:rsid w:val="0003244E"/>
    <w:rsid w:val="00034AAF"/>
    <w:rsid w:val="000379E4"/>
    <w:rsid w:val="000439A6"/>
    <w:rsid w:val="00045AEE"/>
    <w:rsid w:val="00046D03"/>
    <w:rsid w:val="000505C2"/>
    <w:rsid w:val="0005403A"/>
    <w:rsid w:val="00054DFA"/>
    <w:rsid w:val="000572BD"/>
    <w:rsid w:val="00057388"/>
    <w:rsid w:val="000601D7"/>
    <w:rsid w:val="00063CE1"/>
    <w:rsid w:val="00065CAB"/>
    <w:rsid w:val="00067F18"/>
    <w:rsid w:val="00080403"/>
    <w:rsid w:val="00092440"/>
    <w:rsid w:val="00092A22"/>
    <w:rsid w:val="00097210"/>
    <w:rsid w:val="000A4CE5"/>
    <w:rsid w:val="000A5585"/>
    <w:rsid w:val="000A6B6A"/>
    <w:rsid w:val="000B152D"/>
    <w:rsid w:val="000B292A"/>
    <w:rsid w:val="000C1ADA"/>
    <w:rsid w:val="000C2B91"/>
    <w:rsid w:val="000C5248"/>
    <w:rsid w:val="000C63A0"/>
    <w:rsid w:val="000C7BB1"/>
    <w:rsid w:val="000D1836"/>
    <w:rsid w:val="000D48EF"/>
    <w:rsid w:val="000E0AF6"/>
    <w:rsid w:val="000E3303"/>
    <w:rsid w:val="000E6817"/>
    <w:rsid w:val="000F0B19"/>
    <w:rsid w:val="000F0EF7"/>
    <w:rsid w:val="000F28B1"/>
    <w:rsid w:val="000F577E"/>
    <w:rsid w:val="000F5DE3"/>
    <w:rsid w:val="000F64D6"/>
    <w:rsid w:val="00102B2B"/>
    <w:rsid w:val="001032D7"/>
    <w:rsid w:val="00103AED"/>
    <w:rsid w:val="00104C60"/>
    <w:rsid w:val="00106AE1"/>
    <w:rsid w:val="001113B3"/>
    <w:rsid w:val="0011235D"/>
    <w:rsid w:val="0011281A"/>
    <w:rsid w:val="00113E7F"/>
    <w:rsid w:val="00121276"/>
    <w:rsid w:val="001241BF"/>
    <w:rsid w:val="00124833"/>
    <w:rsid w:val="00126521"/>
    <w:rsid w:val="00127262"/>
    <w:rsid w:val="00140865"/>
    <w:rsid w:val="00143EA5"/>
    <w:rsid w:val="00144492"/>
    <w:rsid w:val="001457E0"/>
    <w:rsid w:val="001470D4"/>
    <w:rsid w:val="0014796B"/>
    <w:rsid w:val="00147A1C"/>
    <w:rsid w:val="00151A23"/>
    <w:rsid w:val="0015453E"/>
    <w:rsid w:val="00157D9B"/>
    <w:rsid w:val="00162057"/>
    <w:rsid w:val="00164EDC"/>
    <w:rsid w:val="00170DCA"/>
    <w:rsid w:val="0017107D"/>
    <w:rsid w:val="00172C7A"/>
    <w:rsid w:val="00173AFA"/>
    <w:rsid w:val="0017410F"/>
    <w:rsid w:val="0018460E"/>
    <w:rsid w:val="00184DEF"/>
    <w:rsid w:val="0019052C"/>
    <w:rsid w:val="00191AF2"/>
    <w:rsid w:val="00191E78"/>
    <w:rsid w:val="001A1FE7"/>
    <w:rsid w:val="001A22EF"/>
    <w:rsid w:val="001A5B9E"/>
    <w:rsid w:val="001A5C10"/>
    <w:rsid w:val="001A6FC3"/>
    <w:rsid w:val="001B09AC"/>
    <w:rsid w:val="001B23A4"/>
    <w:rsid w:val="001B48F5"/>
    <w:rsid w:val="001C0254"/>
    <w:rsid w:val="001C09FB"/>
    <w:rsid w:val="001C43D6"/>
    <w:rsid w:val="001C50BA"/>
    <w:rsid w:val="001C5C15"/>
    <w:rsid w:val="001C6BDE"/>
    <w:rsid w:val="001C7E96"/>
    <w:rsid w:val="001D2D76"/>
    <w:rsid w:val="001D4F69"/>
    <w:rsid w:val="001D7202"/>
    <w:rsid w:val="001E033C"/>
    <w:rsid w:val="001E06E0"/>
    <w:rsid w:val="001E192C"/>
    <w:rsid w:val="001E1DEA"/>
    <w:rsid w:val="001E575E"/>
    <w:rsid w:val="001F4D36"/>
    <w:rsid w:val="001F5BEF"/>
    <w:rsid w:val="00204B62"/>
    <w:rsid w:val="00207190"/>
    <w:rsid w:val="00212DDC"/>
    <w:rsid w:val="0021446F"/>
    <w:rsid w:val="002152EE"/>
    <w:rsid w:val="00216BCC"/>
    <w:rsid w:val="002236D6"/>
    <w:rsid w:val="00227AEA"/>
    <w:rsid w:val="00227EFA"/>
    <w:rsid w:val="00230DD1"/>
    <w:rsid w:val="00230E16"/>
    <w:rsid w:val="00231688"/>
    <w:rsid w:val="00232117"/>
    <w:rsid w:val="0023225A"/>
    <w:rsid w:val="00236FF7"/>
    <w:rsid w:val="002435F1"/>
    <w:rsid w:val="00243D20"/>
    <w:rsid w:val="00245853"/>
    <w:rsid w:val="002518B9"/>
    <w:rsid w:val="00252EDB"/>
    <w:rsid w:val="00253AEA"/>
    <w:rsid w:val="0026376D"/>
    <w:rsid w:val="00264B71"/>
    <w:rsid w:val="00270BFB"/>
    <w:rsid w:val="00284742"/>
    <w:rsid w:val="00284D0F"/>
    <w:rsid w:val="0029568F"/>
    <w:rsid w:val="002A012C"/>
    <w:rsid w:val="002A0E23"/>
    <w:rsid w:val="002A0EAB"/>
    <w:rsid w:val="002A1C44"/>
    <w:rsid w:val="002A1E20"/>
    <w:rsid w:val="002A32C2"/>
    <w:rsid w:val="002B3FFD"/>
    <w:rsid w:val="002B59C5"/>
    <w:rsid w:val="002B6827"/>
    <w:rsid w:val="002B746D"/>
    <w:rsid w:val="002C33C4"/>
    <w:rsid w:val="002C7B4C"/>
    <w:rsid w:val="002D16E5"/>
    <w:rsid w:val="002D4CDD"/>
    <w:rsid w:val="002D5CDB"/>
    <w:rsid w:val="002D66D8"/>
    <w:rsid w:val="002D7177"/>
    <w:rsid w:val="002E1A19"/>
    <w:rsid w:val="002E2A8B"/>
    <w:rsid w:val="002E35E8"/>
    <w:rsid w:val="002E7FBD"/>
    <w:rsid w:val="002F16D5"/>
    <w:rsid w:val="002F2371"/>
    <w:rsid w:val="002F50C3"/>
    <w:rsid w:val="00300ED8"/>
    <w:rsid w:val="00302A69"/>
    <w:rsid w:val="0030362C"/>
    <w:rsid w:val="0030563B"/>
    <w:rsid w:val="00305D0B"/>
    <w:rsid w:val="00310358"/>
    <w:rsid w:val="00310BA3"/>
    <w:rsid w:val="00311D32"/>
    <w:rsid w:val="00322CB2"/>
    <w:rsid w:val="003231C8"/>
    <w:rsid w:val="003270CF"/>
    <w:rsid w:val="00332440"/>
    <w:rsid w:val="00333C73"/>
    <w:rsid w:val="003356D9"/>
    <w:rsid w:val="0033633F"/>
    <w:rsid w:val="003369A9"/>
    <w:rsid w:val="00337693"/>
    <w:rsid w:val="003422AA"/>
    <w:rsid w:val="00343E6A"/>
    <w:rsid w:val="00344099"/>
    <w:rsid w:val="00364B4E"/>
    <w:rsid w:val="00366846"/>
    <w:rsid w:val="00373E1B"/>
    <w:rsid w:val="00373E62"/>
    <w:rsid w:val="00374060"/>
    <w:rsid w:val="00374383"/>
    <w:rsid w:val="00381BBC"/>
    <w:rsid w:val="00383E24"/>
    <w:rsid w:val="003857EA"/>
    <w:rsid w:val="00390296"/>
    <w:rsid w:val="003904CB"/>
    <w:rsid w:val="00392B73"/>
    <w:rsid w:val="0039413D"/>
    <w:rsid w:val="003A0E32"/>
    <w:rsid w:val="003B2AE2"/>
    <w:rsid w:val="003C1950"/>
    <w:rsid w:val="003C62FD"/>
    <w:rsid w:val="003D0D63"/>
    <w:rsid w:val="003D17CD"/>
    <w:rsid w:val="003D296B"/>
    <w:rsid w:val="003D29A2"/>
    <w:rsid w:val="003D7929"/>
    <w:rsid w:val="003E0006"/>
    <w:rsid w:val="003E0816"/>
    <w:rsid w:val="003E0D1E"/>
    <w:rsid w:val="003E19B1"/>
    <w:rsid w:val="003E50D7"/>
    <w:rsid w:val="003E56DB"/>
    <w:rsid w:val="003E62AB"/>
    <w:rsid w:val="003E6606"/>
    <w:rsid w:val="003E69F5"/>
    <w:rsid w:val="003F41E9"/>
    <w:rsid w:val="003F4549"/>
    <w:rsid w:val="003F6785"/>
    <w:rsid w:val="003F6C9A"/>
    <w:rsid w:val="003F775B"/>
    <w:rsid w:val="00403A09"/>
    <w:rsid w:val="00405943"/>
    <w:rsid w:val="0040716B"/>
    <w:rsid w:val="00410E34"/>
    <w:rsid w:val="00413ACC"/>
    <w:rsid w:val="00415C68"/>
    <w:rsid w:val="00415F52"/>
    <w:rsid w:val="0041638A"/>
    <w:rsid w:val="00417707"/>
    <w:rsid w:val="00417E2C"/>
    <w:rsid w:val="004230F6"/>
    <w:rsid w:val="00424078"/>
    <w:rsid w:val="00424899"/>
    <w:rsid w:val="00432DAB"/>
    <w:rsid w:val="00434248"/>
    <w:rsid w:val="00436045"/>
    <w:rsid w:val="004377B7"/>
    <w:rsid w:val="00440309"/>
    <w:rsid w:val="00444876"/>
    <w:rsid w:val="00447929"/>
    <w:rsid w:val="00447BE7"/>
    <w:rsid w:val="00447E49"/>
    <w:rsid w:val="00453609"/>
    <w:rsid w:val="00453F1B"/>
    <w:rsid w:val="00454725"/>
    <w:rsid w:val="0046064D"/>
    <w:rsid w:val="004716C7"/>
    <w:rsid w:val="004721AA"/>
    <w:rsid w:val="004739EC"/>
    <w:rsid w:val="004742CE"/>
    <w:rsid w:val="004756E7"/>
    <w:rsid w:val="00475750"/>
    <w:rsid w:val="00475C3B"/>
    <w:rsid w:val="00477134"/>
    <w:rsid w:val="00481831"/>
    <w:rsid w:val="00483251"/>
    <w:rsid w:val="00483402"/>
    <w:rsid w:val="00483A84"/>
    <w:rsid w:val="00484954"/>
    <w:rsid w:val="004927E6"/>
    <w:rsid w:val="004940E5"/>
    <w:rsid w:val="0049456A"/>
    <w:rsid w:val="00494987"/>
    <w:rsid w:val="00495E09"/>
    <w:rsid w:val="004A68D3"/>
    <w:rsid w:val="004C6F81"/>
    <w:rsid w:val="004C7F82"/>
    <w:rsid w:val="004D250C"/>
    <w:rsid w:val="004D33AE"/>
    <w:rsid w:val="004D3D80"/>
    <w:rsid w:val="004D62D7"/>
    <w:rsid w:val="004D6B94"/>
    <w:rsid w:val="004E2DED"/>
    <w:rsid w:val="004E7A1A"/>
    <w:rsid w:val="004F05AD"/>
    <w:rsid w:val="004F50A9"/>
    <w:rsid w:val="004F5560"/>
    <w:rsid w:val="004F6F83"/>
    <w:rsid w:val="00503E73"/>
    <w:rsid w:val="00504E3A"/>
    <w:rsid w:val="00506356"/>
    <w:rsid w:val="00507AB7"/>
    <w:rsid w:val="0051263A"/>
    <w:rsid w:val="005144D5"/>
    <w:rsid w:val="00515C7D"/>
    <w:rsid w:val="00520E85"/>
    <w:rsid w:val="005231AA"/>
    <w:rsid w:val="005244B5"/>
    <w:rsid w:val="005252C8"/>
    <w:rsid w:val="005261A4"/>
    <w:rsid w:val="005279BF"/>
    <w:rsid w:val="005325D9"/>
    <w:rsid w:val="0053494F"/>
    <w:rsid w:val="0054122D"/>
    <w:rsid w:val="00546D8F"/>
    <w:rsid w:val="00554ABD"/>
    <w:rsid w:val="005556EE"/>
    <w:rsid w:val="00555CD1"/>
    <w:rsid w:val="005575EF"/>
    <w:rsid w:val="00557997"/>
    <w:rsid w:val="00561AC4"/>
    <w:rsid w:val="00562798"/>
    <w:rsid w:val="005636DB"/>
    <w:rsid w:val="00571107"/>
    <w:rsid w:val="005740B7"/>
    <w:rsid w:val="005747D1"/>
    <w:rsid w:val="00575DFC"/>
    <w:rsid w:val="00580B38"/>
    <w:rsid w:val="005843CA"/>
    <w:rsid w:val="00585853"/>
    <w:rsid w:val="005865BF"/>
    <w:rsid w:val="0059405F"/>
    <w:rsid w:val="005A17CF"/>
    <w:rsid w:val="005A2F77"/>
    <w:rsid w:val="005A4B06"/>
    <w:rsid w:val="005A524B"/>
    <w:rsid w:val="005A5A19"/>
    <w:rsid w:val="005A606A"/>
    <w:rsid w:val="005A6D09"/>
    <w:rsid w:val="005A79E4"/>
    <w:rsid w:val="005B03BA"/>
    <w:rsid w:val="005B1863"/>
    <w:rsid w:val="005C589A"/>
    <w:rsid w:val="005D3AF2"/>
    <w:rsid w:val="005D6B4D"/>
    <w:rsid w:val="005F179B"/>
    <w:rsid w:val="005F2DF8"/>
    <w:rsid w:val="005F6A1D"/>
    <w:rsid w:val="00600215"/>
    <w:rsid w:val="006043E7"/>
    <w:rsid w:val="0060447B"/>
    <w:rsid w:val="00604EF0"/>
    <w:rsid w:val="0060601E"/>
    <w:rsid w:val="00606431"/>
    <w:rsid w:val="00606F6E"/>
    <w:rsid w:val="006076C3"/>
    <w:rsid w:val="0061128F"/>
    <w:rsid w:val="006125C7"/>
    <w:rsid w:val="006138B0"/>
    <w:rsid w:val="006163B8"/>
    <w:rsid w:val="00617DA0"/>
    <w:rsid w:val="006201FC"/>
    <w:rsid w:val="006309A5"/>
    <w:rsid w:val="00631F72"/>
    <w:rsid w:val="006400BC"/>
    <w:rsid w:val="00641F5C"/>
    <w:rsid w:val="0064720F"/>
    <w:rsid w:val="0065002D"/>
    <w:rsid w:val="00663E39"/>
    <w:rsid w:val="006679FF"/>
    <w:rsid w:val="0067460F"/>
    <w:rsid w:val="0067461D"/>
    <w:rsid w:val="006751FB"/>
    <w:rsid w:val="00680682"/>
    <w:rsid w:val="00680F2D"/>
    <w:rsid w:val="00681A04"/>
    <w:rsid w:val="00681C90"/>
    <w:rsid w:val="006830D0"/>
    <w:rsid w:val="00692474"/>
    <w:rsid w:val="006973E5"/>
    <w:rsid w:val="006A0735"/>
    <w:rsid w:val="006A073A"/>
    <w:rsid w:val="006A4CCF"/>
    <w:rsid w:val="006B20A2"/>
    <w:rsid w:val="006B6D90"/>
    <w:rsid w:val="006C00DE"/>
    <w:rsid w:val="006C0B9D"/>
    <w:rsid w:val="006C2822"/>
    <w:rsid w:val="006C43A4"/>
    <w:rsid w:val="006C5EC8"/>
    <w:rsid w:val="006C741F"/>
    <w:rsid w:val="006D47C4"/>
    <w:rsid w:val="006D597F"/>
    <w:rsid w:val="006E1CDF"/>
    <w:rsid w:val="006E3A2B"/>
    <w:rsid w:val="006E3F37"/>
    <w:rsid w:val="006E4004"/>
    <w:rsid w:val="006E614B"/>
    <w:rsid w:val="006F04B4"/>
    <w:rsid w:val="006F0BCF"/>
    <w:rsid w:val="006F11FB"/>
    <w:rsid w:val="006F1675"/>
    <w:rsid w:val="006F5872"/>
    <w:rsid w:val="0070075A"/>
    <w:rsid w:val="007021E0"/>
    <w:rsid w:val="007027D2"/>
    <w:rsid w:val="007053BA"/>
    <w:rsid w:val="00705D54"/>
    <w:rsid w:val="00705E9C"/>
    <w:rsid w:val="007075CB"/>
    <w:rsid w:val="00713109"/>
    <w:rsid w:val="00723604"/>
    <w:rsid w:val="00726B14"/>
    <w:rsid w:val="00726D41"/>
    <w:rsid w:val="007317C1"/>
    <w:rsid w:val="007324A4"/>
    <w:rsid w:val="00740147"/>
    <w:rsid w:val="00744F53"/>
    <w:rsid w:val="0074660F"/>
    <w:rsid w:val="0075096E"/>
    <w:rsid w:val="00751C73"/>
    <w:rsid w:val="00753705"/>
    <w:rsid w:val="00753AAC"/>
    <w:rsid w:val="0075577B"/>
    <w:rsid w:val="0076199F"/>
    <w:rsid w:val="00761E36"/>
    <w:rsid w:val="0076506E"/>
    <w:rsid w:val="00766154"/>
    <w:rsid w:val="00766D4E"/>
    <w:rsid w:val="00766F23"/>
    <w:rsid w:val="007711E3"/>
    <w:rsid w:val="00773190"/>
    <w:rsid w:val="007738F0"/>
    <w:rsid w:val="007771CB"/>
    <w:rsid w:val="0078020D"/>
    <w:rsid w:val="00785B99"/>
    <w:rsid w:val="00786D87"/>
    <w:rsid w:val="007909BE"/>
    <w:rsid w:val="00792B04"/>
    <w:rsid w:val="00792C22"/>
    <w:rsid w:val="007958A4"/>
    <w:rsid w:val="007A0C01"/>
    <w:rsid w:val="007A1B87"/>
    <w:rsid w:val="007A296F"/>
    <w:rsid w:val="007A560C"/>
    <w:rsid w:val="007A6A9B"/>
    <w:rsid w:val="007B3449"/>
    <w:rsid w:val="007B4F53"/>
    <w:rsid w:val="007C0311"/>
    <w:rsid w:val="007C1275"/>
    <w:rsid w:val="007C6E98"/>
    <w:rsid w:val="007D1F66"/>
    <w:rsid w:val="007D4EFF"/>
    <w:rsid w:val="007D6F8A"/>
    <w:rsid w:val="007D70CF"/>
    <w:rsid w:val="007E01AB"/>
    <w:rsid w:val="007F1192"/>
    <w:rsid w:val="007F350E"/>
    <w:rsid w:val="007F7371"/>
    <w:rsid w:val="00800E93"/>
    <w:rsid w:val="00803A27"/>
    <w:rsid w:val="008046CA"/>
    <w:rsid w:val="0080642A"/>
    <w:rsid w:val="008123B2"/>
    <w:rsid w:val="00815475"/>
    <w:rsid w:val="00820352"/>
    <w:rsid w:val="00821463"/>
    <w:rsid w:val="00823979"/>
    <w:rsid w:val="00827261"/>
    <w:rsid w:val="00830FA3"/>
    <w:rsid w:val="00834C97"/>
    <w:rsid w:val="00836A42"/>
    <w:rsid w:val="008371D4"/>
    <w:rsid w:val="00841239"/>
    <w:rsid w:val="008434D5"/>
    <w:rsid w:val="008461F2"/>
    <w:rsid w:val="00847492"/>
    <w:rsid w:val="00852C36"/>
    <w:rsid w:val="0085358D"/>
    <w:rsid w:val="00857D95"/>
    <w:rsid w:val="00860701"/>
    <w:rsid w:val="008631B1"/>
    <w:rsid w:val="0086574D"/>
    <w:rsid w:val="0088002D"/>
    <w:rsid w:val="00880BDE"/>
    <w:rsid w:val="008819B2"/>
    <w:rsid w:val="00881FBD"/>
    <w:rsid w:val="0088202D"/>
    <w:rsid w:val="00883A3D"/>
    <w:rsid w:val="0088676C"/>
    <w:rsid w:val="008917DB"/>
    <w:rsid w:val="00891CD6"/>
    <w:rsid w:val="00892393"/>
    <w:rsid w:val="00896AD1"/>
    <w:rsid w:val="008A05E0"/>
    <w:rsid w:val="008A0B4A"/>
    <w:rsid w:val="008A4454"/>
    <w:rsid w:val="008A4F1F"/>
    <w:rsid w:val="008A5FD5"/>
    <w:rsid w:val="008B6F14"/>
    <w:rsid w:val="008C0A52"/>
    <w:rsid w:val="008C1202"/>
    <w:rsid w:val="008C2E54"/>
    <w:rsid w:val="008C3CE4"/>
    <w:rsid w:val="008C3E53"/>
    <w:rsid w:val="008C46A5"/>
    <w:rsid w:val="008C6AC8"/>
    <w:rsid w:val="008D0743"/>
    <w:rsid w:val="008E2956"/>
    <w:rsid w:val="008E2DE3"/>
    <w:rsid w:val="008E3C92"/>
    <w:rsid w:val="008E5517"/>
    <w:rsid w:val="008E62F4"/>
    <w:rsid w:val="008E7A99"/>
    <w:rsid w:val="008F09E9"/>
    <w:rsid w:val="008F2CE3"/>
    <w:rsid w:val="008F3993"/>
    <w:rsid w:val="008F73A6"/>
    <w:rsid w:val="00903701"/>
    <w:rsid w:val="00910F00"/>
    <w:rsid w:val="00911527"/>
    <w:rsid w:val="00915265"/>
    <w:rsid w:val="0092167F"/>
    <w:rsid w:val="00924D61"/>
    <w:rsid w:val="00925680"/>
    <w:rsid w:val="0093028B"/>
    <w:rsid w:val="00931A62"/>
    <w:rsid w:val="00935E7F"/>
    <w:rsid w:val="00942F0E"/>
    <w:rsid w:val="00942F23"/>
    <w:rsid w:val="00944327"/>
    <w:rsid w:val="009456E1"/>
    <w:rsid w:val="009469F9"/>
    <w:rsid w:val="00946CBE"/>
    <w:rsid w:val="00954468"/>
    <w:rsid w:val="00954F1B"/>
    <w:rsid w:val="00955599"/>
    <w:rsid w:val="00963045"/>
    <w:rsid w:val="009643CB"/>
    <w:rsid w:val="00965A91"/>
    <w:rsid w:val="00965EB0"/>
    <w:rsid w:val="00966DC7"/>
    <w:rsid w:val="00970364"/>
    <w:rsid w:val="0098188D"/>
    <w:rsid w:val="00982165"/>
    <w:rsid w:val="00983C60"/>
    <w:rsid w:val="009844AE"/>
    <w:rsid w:val="00986A9B"/>
    <w:rsid w:val="00987A50"/>
    <w:rsid w:val="009957FE"/>
    <w:rsid w:val="00996DEE"/>
    <w:rsid w:val="00997C80"/>
    <w:rsid w:val="009A6B8E"/>
    <w:rsid w:val="009B2509"/>
    <w:rsid w:val="009B4F2C"/>
    <w:rsid w:val="009B6273"/>
    <w:rsid w:val="009C3D19"/>
    <w:rsid w:val="009C53A5"/>
    <w:rsid w:val="009C5F56"/>
    <w:rsid w:val="009C656B"/>
    <w:rsid w:val="009D7ED6"/>
    <w:rsid w:val="009E1D6C"/>
    <w:rsid w:val="009E46B6"/>
    <w:rsid w:val="009E7361"/>
    <w:rsid w:val="009F36C9"/>
    <w:rsid w:val="009F4AEE"/>
    <w:rsid w:val="009F4B63"/>
    <w:rsid w:val="009F67EA"/>
    <w:rsid w:val="009F6AF4"/>
    <w:rsid w:val="00A01F9C"/>
    <w:rsid w:val="00A05347"/>
    <w:rsid w:val="00A10B67"/>
    <w:rsid w:val="00A133EE"/>
    <w:rsid w:val="00A13B92"/>
    <w:rsid w:val="00A22304"/>
    <w:rsid w:val="00A238F5"/>
    <w:rsid w:val="00A25518"/>
    <w:rsid w:val="00A25600"/>
    <w:rsid w:val="00A339FC"/>
    <w:rsid w:val="00A36E61"/>
    <w:rsid w:val="00A37E65"/>
    <w:rsid w:val="00A407FD"/>
    <w:rsid w:val="00A4618A"/>
    <w:rsid w:val="00A462EC"/>
    <w:rsid w:val="00A50847"/>
    <w:rsid w:val="00A52D5B"/>
    <w:rsid w:val="00A548D1"/>
    <w:rsid w:val="00A60DDC"/>
    <w:rsid w:val="00A64001"/>
    <w:rsid w:val="00A64224"/>
    <w:rsid w:val="00A65628"/>
    <w:rsid w:val="00A6613F"/>
    <w:rsid w:val="00A676A8"/>
    <w:rsid w:val="00A706FF"/>
    <w:rsid w:val="00A80D3F"/>
    <w:rsid w:val="00A82F26"/>
    <w:rsid w:val="00A83293"/>
    <w:rsid w:val="00A83467"/>
    <w:rsid w:val="00A85A7E"/>
    <w:rsid w:val="00A86241"/>
    <w:rsid w:val="00A87C0D"/>
    <w:rsid w:val="00AA7529"/>
    <w:rsid w:val="00AB0339"/>
    <w:rsid w:val="00AB0371"/>
    <w:rsid w:val="00AB20D9"/>
    <w:rsid w:val="00AB28F1"/>
    <w:rsid w:val="00AB2DB4"/>
    <w:rsid w:val="00AB30FF"/>
    <w:rsid w:val="00AB7A9E"/>
    <w:rsid w:val="00AC2F12"/>
    <w:rsid w:val="00AC3E98"/>
    <w:rsid w:val="00AC6163"/>
    <w:rsid w:val="00AD4984"/>
    <w:rsid w:val="00AD5833"/>
    <w:rsid w:val="00AE44CA"/>
    <w:rsid w:val="00AE702E"/>
    <w:rsid w:val="00AE7D04"/>
    <w:rsid w:val="00AF3CE0"/>
    <w:rsid w:val="00AF5331"/>
    <w:rsid w:val="00AF608B"/>
    <w:rsid w:val="00AF79FE"/>
    <w:rsid w:val="00B04D52"/>
    <w:rsid w:val="00B05E77"/>
    <w:rsid w:val="00B07D86"/>
    <w:rsid w:val="00B108DD"/>
    <w:rsid w:val="00B1092A"/>
    <w:rsid w:val="00B1278D"/>
    <w:rsid w:val="00B1319A"/>
    <w:rsid w:val="00B141E9"/>
    <w:rsid w:val="00B249B7"/>
    <w:rsid w:val="00B27262"/>
    <w:rsid w:val="00B32DA5"/>
    <w:rsid w:val="00B33809"/>
    <w:rsid w:val="00B339DB"/>
    <w:rsid w:val="00B3651F"/>
    <w:rsid w:val="00B36EC2"/>
    <w:rsid w:val="00B43143"/>
    <w:rsid w:val="00B46187"/>
    <w:rsid w:val="00B501AC"/>
    <w:rsid w:val="00B5303D"/>
    <w:rsid w:val="00B5422E"/>
    <w:rsid w:val="00B574D1"/>
    <w:rsid w:val="00B634C0"/>
    <w:rsid w:val="00B66AAB"/>
    <w:rsid w:val="00B672C6"/>
    <w:rsid w:val="00B674AE"/>
    <w:rsid w:val="00B72760"/>
    <w:rsid w:val="00B82250"/>
    <w:rsid w:val="00B8572B"/>
    <w:rsid w:val="00B94435"/>
    <w:rsid w:val="00B94C12"/>
    <w:rsid w:val="00B95A38"/>
    <w:rsid w:val="00B968B7"/>
    <w:rsid w:val="00BA0834"/>
    <w:rsid w:val="00BA6018"/>
    <w:rsid w:val="00BA6D98"/>
    <w:rsid w:val="00BB06C6"/>
    <w:rsid w:val="00BB2D49"/>
    <w:rsid w:val="00BB3315"/>
    <w:rsid w:val="00BC05AA"/>
    <w:rsid w:val="00BC27AC"/>
    <w:rsid w:val="00BC2AB9"/>
    <w:rsid w:val="00BC4E20"/>
    <w:rsid w:val="00BC5675"/>
    <w:rsid w:val="00BC571A"/>
    <w:rsid w:val="00BC6991"/>
    <w:rsid w:val="00BC77D8"/>
    <w:rsid w:val="00BC7EF7"/>
    <w:rsid w:val="00BD1460"/>
    <w:rsid w:val="00BD449C"/>
    <w:rsid w:val="00BE0B60"/>
    <w:rsid w:val="00BE2413"/>
    <w:rsid w:val="00BE3AB3"/>
    <w:rsid w:val="00BE71C5"/>
    <w:rsid w:val="00BF0FA4"/>
    <w:rsid w:val="00BF34BD"/>
    <w:rsid w:val="00BF798E"/>
    <w:rsid w:val="00C000A3"/>
    <w:rsid w:val="00C00120"/>
    <w:rsid w:val="00C00536"/>
    <w:rsid w:val="00C00D34"/>
    <w:rsid w:val="00C02CBE"/>
    <w:rsid w:val="00C05EC4"/>
    <w:rsid w:val="00C0634F"/>
    <w:rsid w:val="00C14BDC"/>
    <w:rsid w:val="00C22A3A"/>
    <w:rsid w:val="00C22B1D"/>
    <w:rsid w:val="00C23A56"/>
    <w:rsid w:val="00C269EC"/>
    <w:rsid w:val="00C338F6"/>
    <w:rsid w:val="00C41D46"/>
    <w:rsid w:val="00C461B3"/>
    <w:rsid w:val="00C51DFD"/>
    <w:rsid w:val="00C6003F"/>
    <w:rsid w:val="00C63A18"/>
    <w:rsid w:val="00C66D10"/>
    <w:rsid w:val="00C67615"/>
    <w:rsid w:val="00C75A81"/>
    <w:rsid w:val="00C769D1"/>
    <w:rsid w:val="00C82F6A"/>
    <w:rsid w:val="00C853FD"/>
    <w:rsid w:val="00C936A7"/>
    <w:rsid w:val="00C93F03"/>
    <w:rsid w:val="00C94B35"/>
    <w:rsid w:val="00C952E2"/>
    <w:rsid w:val="00C96F96"/>
    <w:rsid w:val="00CA1EDD"/>
    <w:rsid w:val="00CA4ACA"/>
    <w:rsid w:val="00CA5EE6"/>
    <w:rsid w:val="00CA68FC"/>
    <w:rsid w:val="00CB51F9"/>
    <w:rsid w:val="00CB6C02"/>
    <w:rsid w:val="00CC01A7"/>
    <w:rsid w:val="00CC0A15"/>
    <w:rsid w:val="00CC3793"/>
    <w:rsid w:val="00CC5F62"/>
    <w:rsid w:val="00CC78A7"/>
    <w:rsid w:val="00CC7D37"/>
    <w:rsid w:val="00CC7D80"/>
    <w:rsid w:val="00CD42B5"/>
    <w:rsid w:val="00CD43CF"/>
    <w:rsid w:val="00CD4C22"/>
    <w:rsid w:val="00CD6A59"/>
    <w:rsid w:val="00CD7117"/>
    <w:rsid w:val="00CE00B8"/>
    <w:rsid w:val="00CE368D"/>
    <w:rsid w:val="00CE49CF"/>
    <w:rsid w:val="00CE55C1"/>
    <w:rsid w:val="00CE7DAE"/>
    <w:rsid w:val="00CF0DE2"/>
    <w:rsid w:val="00CF37FE"/>
    <w:rsid w:val="00D00649"/>
    <w:rsid w:val="00D014AC"/>
    <w:rsid w:val="00D01B81"/>
    <w:rsid w:val="00D135E3"/>
    <w:rsid w:val="00D2185D"/>
    <w:rsid w:val="00D22AB0"/>
    <w:rsid w:val="00D25DFF"/>
    <w:rsid w:val="00D26297"/>
    <w:rsid w:val="00D2711E"/>
    <w:rsid w:val="00D27966"/>
    <w:rsid w:val="00D33FA3"/>
    <w:rsid w:val="00D3532E"/>
    <w:rsid w:val="00D3720C"/>
    <w:rsid w:val="00D428F7"/>
    <w:rsid w:val="00D43DE4"/>
    <w:rsid w:val="00D45DCD"/>
    <w:rsid w:val="00D472F2"/>
    <w:rsid w:val="00D510BD"/>
    <w:rsid w:val="00D52EB7"/>
    <w:rsid w:val="00D53570"/>
    <w:rsid w:val="00D54B1A"/>
    <w:rsid w:val="00D554EE"/>
    <w:rsid w:val="00D61E84"/>
    <w:rsid w:val="00D625AC"/>
    <w:rsid w:val="00D641B9"/>
    <w:rsid w:val="00D651A8"/>
    <w:rsid w:val="00D73FBD"/>
    <w:rsid w:val="00D744C5"/>
    <w:rsid w:val="00D82F4A"/>
    <w:rsid w:val="00D83D02"/>
    <w:rsid w:val="00D85620"/>
    <w:rsid w:val="00D87522"/>
    <w:rsid w:val="00D87F2C"/>
    <w:rsid w:val="00D901A0"/>
    <w:rsid w:val="00D903E8"/>
    <w:rsid w:val="00D91477"/>
    <w:rsid w:val="00D91495"/>
    <w:rsid w:val="00DA1264"/>
    <w:rsid w:val="00DA1F86"/>
    <w:rsid w:val="00DA2009"/>
    <w:rsid w:val="00DA2689"/>
    <w:rsid w:val="00DA5C32"/>
    <w:rsid w:val="00DB0D0D"/>
    <w:rsid w:val="00DB0FF8"/>
    <w:rsid w:val="00DB27FD"/>
    <w:rsid w:val="00DC16CF"/>
    <w:rsid w:val="00DC648C"/>
    <w:rsid w:val="00DC68CA"/>
    <w:rsid w:val="00DC74AB"/>
    <w:rsid w:val="00DD118F"/>
    <w:rsid w:val="00DD1857"/>
    <w:rsid w:val="00DE2861"/>
    <w:rsid w:val="00DE5810"/>
    <w:rsid w:val="00DE65C5"/>
    <w:rsid w:val="00DE7A9E"/>
    <w:rsid w:val="00DF2FB7"/>
    <w:rsid w:val="00DF489A"/>
    <w:rsid w:val="00DF5D62"/>
    <w:rsid w:val="00DF5DEC"/>
    <w:rsid w:val="00E002E4"/>
    <w:rsid w:val="00E020C3"/>
    <w:rsid w:val="00E0424D"/>
    <w:rsid w:val="00E05570"/>
    <w:rsid w:val="00E11204"/>
    <w:rsid w:val="00E1406F"/>
    <w:rsid w:val="00E14356"/>
    <w:rsid w:val="00E15B86"/>
    <w:rsid w:val="00E20DDF"/>
    <w:rsid w:val="00E20E68"/>
    <w:rsid w:val="00E2202F"/>
    <w:rsid w:val="00E23D0B"/>
    <w:rsid w:val="00E26657"/>
    <w:rsid w:val="00E27D0A"/>
    <w:rsid w:val="00E40610"/>
    <w:rsid w:val="00E436F9"/>
    <w:rsid w:val="00E453E1"/>
    <w:rsid w:val="00E47ADD"/>
    <w:rsid w:val="00E50A5C"/>
    <w:rsid w:val="00E50BF0"/>
    <w:rsid w:val="00E539B8"/>
    <w:rsid w:val="00E5522D"/>
    <w:rsid w:val="00E602BF"/>
    <w:rsid w:val="00E640CE"/>
    <w:rsid w:val="00E643B8"/>
    <w:rsid w:val="00E65DDA"/>
    <w:rsid w:val="00E7028B"/>
    <w:rsid w:val="00E72062"/>
    <w:rsid w:val="00E759A1"/>
    <w:rsid w:val="00E81DC1"/>
    <w:rsid w:val="00E83E20"/>
    <w:rsid w:val="00E84535"/>
    <w:rsid w:val="00E845FA"/>
    <w:rsid w:val="00E84B13"/>
    <w:rsid w:val="00E8559C"/>
    <w:rsid w:val="00E871A5"/>
    <w:rsid w:val="00E90950"/>
    <w:rsid w:val="00E90FF7"/>
    <w:rsid w:val="00E934EC"/>
    <w:rsid w:val="00E93987"/>
    <w:rsid w:val="00E960EF"/>
    <w:rsid w:val="00E97607"/>
    <w:rsid w:val="00EA77B6"/>
    <w:rsid w:val="00EB1C8E"/>
    <w:rsid w:val="00EB1EA5"/>
    <w:rsid w:val="00EB42D0"/>
    <w:rsid w:val="00EB47FC"/>
    <w:rsid w:val="00EB5602"/>
    <w:rsid w:val="00EB6ACD"/>
    <w:rsid w:val="00EC0318"/>
    <w:rsid w:val="00EC0F36"/>
    <w:rsid w:val="00EC3FEF"/>
    <w:rsid w:val="00EC482B"/>
    <w:rsid w:val="00EC6B6C"/>
    <w:rsid w:val="00EC783C"/>
    <w:rsid w:val="00EC7DD4"/>
    <w:rsid w:val="00ED1EE1"/>
    <w:rsid w:val="00ED244A"/>
    <w:rsid w:val="00ED2E58"/>
    <w:rsid w:val="00ED48A6"/>
    <w:rsid w:val="00ED6C0B"/>
    <w:rsid w:val="00EE0A37"/>
    <w:rsid w:val="00EE0BF2"/>
    <w:rsid w:val="00EE130A"/>
    <w:rsid w:val="00EE197C"/>
    <w:rsid w:val="00EE2F38"/>
    <w:rsid w:val="00EE720E"/>
    <w:rsid w:val="00EF1A61"/>
    <w:rsid w:val="00EF1AE1"/>
    <w:rsid w:val="00EF4BCA"/>
    <w:rsid w:val="00EF62C8"/>
    <w:rsid w:val="00EF671A"/>
    <w:rsid w:val="00F0384A"/>
    <w:rsid w:val="00F04DCB"/>
    <w:rsid w:val="00F04EA8"/>
    <w:rsid w:val="00F05784"/>
    <w:rsid w:val="00F06024"/>
    <w:rsid w:val="00F06688"/>
    <w:rsid w:val="00F07E34"/>
    <w:rsid w:val="00F10E8C"/>
    <w:rsid w:val="00F1339F"/>
    <w:rsid w:val="00F1528B"/>
    <w:rsid w:val="00F210B8"/>
    <w:rsid w:val="00F24ABC"/>
    <w:rsid w:val="00F25D31"/>
    <w:rsid w:val="00F27003"/>
    <w:rsid w:val="00F30C9E"/>
    <w:rsid w:val="00F33F86"/>
    <w:rsid w:val="00F36EB2"/>
    <w:rsid w:val="00F378D6"/>
    <w:rsid w:val="00F40B5E"/>
    <w:rsid w:val="00F43AFA"/>
    <w:rsid w:val="00F52EEB"/>
    <w:rsid w:val="00F64944"/>
    <w:rsid w:val="00F6630C"/>
    <w:rsid w:val="00F665CB"/>
    <w:rsid w:val="00F70C97"/>
    <w:rsid w:val="00F72764"/>
    <w:rsid w:val="00F72ADA"/>
    <w:rsid w:val="00F73C2C"/>
    <w:rsid w:val="00F75E46"/>
    <w:rsid w:val="00F8700D"/>
    <w:rsid w:val="00F90712"/>
    <w:rsid w:val="00F962DE"/>
    <w:rsid w:val="00F977D6"/>
    <w:rsid w:val="00FA1FC9"/>
    <w:rsid w:val="00FA6C5C"/>
    <w:rsid w:val="00FA6DAF"/>
    <w:rsid w:val="00FB2539"/>
    <w:rsid w:val="00FB310C"/>
    <w:rsid w:val="00FB364C"/>
    <w:rsid w:val="00FB3F5C"/>
    <w:rsid w:val="00FB507B"/>
    <w:rsid w:val="00FB5FE6"/>
    <w:rsid w:val="00FC06F2"/>
    <w:rsid w:val="00FC34BC"/>
    <w:rsid w:val="00FC6C2D"/>
    <w:rsid w:val="00FC7CD0"/>
    <w:rsid w:val="00FD1DEF"/>
    <w:rsid w:val="00FD1FEE"/>
    <w:rsid w:val="00FD2BD0"/>
    <w:rsid w:val="00FD5D3F"/>
    <w:rsid w:val="00FE02DF"/>
    <w:rsid w:val="00FE0978"/>
    <w:rsid w:val="00FE4E38"/>
    <w:rsid w:val="00FE542C"/>
    <w:rsid w:val="00FF1A84"/>
    <w:rsid w:val="00FF369F"/>
    <w:rsid w:val="00FF4AFF"/>
    <w:rsid w:val="00FF6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EF"/>
    <w:pPr>
      <w:spacing w:line="276" w:lineRule="auto"/>
      <w:contextualSpacing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qFormat/>
    <w:rsid w:val="00184DEF"/>
    <w:pPr>
      <w:spacing w:before="360" w:after="40"/>
      <w:contextualSpacing w:val="0"/>
      <w:outlineLvl w:val="0"/>
    </w:pPr>
    <w:rPr>
      <w:smallCaps/>
      <w:color w:val="414751"/>
      <w:spacing w:val="5"/>
      <w:sz w:val="32"/>
      <w:szCs w:val="32"/>
    </w:rPr>
  </w:style>
  <w:style w:type="paragraph" w:styleId="Heading2">
    <w:name w:val="heading 2"/>
    <w:basedOn w:val="Normal"/>
    <w:next w:val="Normal"/>
    <w:qFormat/>
    <w:rsid w:val="00184DEF"/>
    <w:pPr>
      <w:contextualSpacing w:val="0"/>
      <w:outlineLvl w:val="1"/>
    </w:pPr>
    <w:rPr>
      <w:color w:val="414751"/>
      <w:sz w:val="28"/>
      <w:szCs w:val="28"/>
    </w:rPr>
  </w:style>
  <w:style w:type="paragraph" w:styleId="Heading3">
    <w:name w:val="heading 3"/>
    <w:basedOn w:val="Normal"/>
    <w:next w:val="Normal"/>
    <w:qFormat/>
    <w:rsid w:val="00184DEF"/>
    <w:pPr>
      <w:contextualSpacing w:val="0"/>
      <w:outlineLvl w:val="2"/>
    </w:pPr>
    <w:rPr>
      <w:color w:val="414751"/>
      <w:spacing w:val="5"/>
      <w:sz w:val="24"/>
    </w:rPr>
  </w:style>
  <w:style w:type="paragraph" w:styleId="Heading4">
    <w:name w:val="heading 4"/>
    <w:basedOn w:val="Normal"/>
    <w:next w:val="Normal"/>
    <w:qFormat/>
    <w:rsid w:val="00184DEF"/>
    <w:pPr>
      <w:contextualSpacing w:val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qFormat/>
    <w:rsid w:val="00184DEF"/>
    <w:pPr>
      <w:contextualSpacing w:val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qFormat/>
    <w:rsid w:val="00184DEF"/>
    <w:pPr>
      <w:contextualSpacing w:val="0"/>
      <w:outlineLvl w:val="5"/>
    </w:pPr>
    <w:rPr>
      <w:b/>
      <w:color w:val="E65B01"/>
      <w:szCs w:val="20"/>
    </w:rPr>
  </w:style>
  <w:style w:type="paragraph" w:styleId="Heading7">
    <w:name w:val="heading 7"/>
    <w:basedOn w:val="Normal"/>
    <w:next w:val="Normal"/>
    <w:qFormat/>
    <w:rsid w:val="00184DEF"/>
    <w:pPr>
      <w:contextualSpacing w:val="0"/>
      <w:outlineLvl w:val="6"/>
    </w:pPr>
    <w:rPr>
      <w:b/>
      <w:i/>
      <w:color w:val="E65B01"/>
      <w:szCs w:val="20"/>
    </w:rPr>
  </w:style>
  <w:style w:type="paragraph" w:styleId="Heading8">
    <w:name w:val="heading 8"/>
    <w:basedOn w:val="Normal"/>
    <w:next w:val="Normal"/>
    <w:qFormat/>
    <w:rsid w:val="00184DEF"/>
    <w:pPr>
      <w:contextualSpacing w:val="0"/>
      <w:outlineLvl w:val="7"/>
    </w:pPr>
    <w:rPr>
      <w:b/>
      <w:color w:val="3667C3"/>
      <w:szCs w:val="20"/>
    </w:rPr>
  </w:style>
  <w:style w:type="paragraph" w:styleId="Heading9">
    <w:name w:val="heading 9"/>
    <w:basedOn w:val="Normal"/>
    <w:next w:val="Normal"/>
    <w:qFormat/>
    <w:rsid w:val="00184DEF"/>
    <w:pPr>
      <w:contextualSpacing w:val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410E34"/>
    <w:pPr>
      <w:spacing w:after="120" w:line="480" w:lineRule="auto"/>
      <w:ind w:left="283"/>
    </w:pPr>
  </w:style>
  <w:style w:type="paragraph" w:styleId="NormalIndent">
    <w:name w:val="Normal Indent"/>
    <w:basedOn w:val="Normal"/>
    <w:unhideWhenUsed/>
    <w:rsid w:val="00184DEF"/>
    <w:pPr>
      <w:ind w:left="720"/>
    </w:pPr>
  </w:style>
  <w:style w:type="paragraph" w:customStyle="1" w:styleId="Section">
    <w:name w:val="Section"/>
    <w:basedOn w:val="Normal"/>
    <w:link w:val="SectionChar"/>
    <w:qFormat/>
    <w:rsid w:val="00184DEF"/>
    <w:pPr>
      <w:spacing w:before="200" w:line="240" w:lineRule="auto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qFormat/>
    <w:rsid w:val="00184DEF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184DEF"/>
    <w:pPr>
      <w:tabs>
        <w:tab w:val="center" w:pos="4680"/>
        <w:tab w:val="right" w:pos="9360"/>
      </w:tabs>
      <w:spacing w:line="240" w:lineRule="auto"/>
    </w:pPr>
  </w:style>
  <w:style w:type="character" w:customStyle="1" w:styleId="CharChar8">
    <w:name w:val="Char Char8"/>
    <w:basedOn w:val="DefaultParagraphFont"/>
    <w:semiHidden/>
    <w:rsid w:val="00184DEF"/>
    <w:rPr>
      <w:color w:val="575F6D"/>
      <w:sz w:val="20"/>
      <w:szCs w:val="24"/>
      <w:lang w:eastAsia="ja-JP"/>
    </w:rPr>
  </w:style>
  <w:style w:type="paragraph" w:styleId="Footer">
    <w:name w:val="footer"/>
    <w:basedOn w:val="Normal"/>
    <w:unhideWhenUsed/>
    <w:rsid w:val="00184DEF"/>
    <w:pPr>
      <w:tabs>
        <w:tab w:val="center" w:pos="4680"/>
        <w:tab w:val="right" w:pos="9360"/>
      </w:tabs>
      <w:spacing w:line="240" w:lineRule="auto"/>
    </w:pPr>
  </w:style>
  <w:style w:type="character" w:customStyle="1" w:styleId="CharChar7">
    <w:name w:val="Char Char7"/>
    <w:basedOn w:val="DefaultParagraphFont"/>
    <w:rsid w:val="00184DEF"/>
    <w:rPr>
      <w:color w:val="575F6D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184DEF"/>
    <w:rPr>
      <w:b/>
      <w:bCs/>
    </w:rPr>
  </w:style>
  <w:style w:type="character" w:styleId="BookTitle">
    <w:name w:val="Book Title"/>
    <w:basedOn w:val="DefaultParagraphFont"/>
    <w:qFormat/>
    <w:rsid w:val="00184DEF"/>
    <w:rPr>
      <w:rFonts w:cs="Times New Roman"/>
      <w:smallCaps/>
      <w:color w:val="000000"/>
      <w:spacing w:val="10"/>
    </w:rPr>
  </w:style>
  <w:style w:type="character" w:styleId="Emphasis">
    <w:name w:val="Emphasis"/>
    <w:qFormat/>
    <w:rsid w:val="00184DEF"/>
    <w:rPr>
      <w:b/>
      <w:i/>
      <w:color w:val="2B2F36"/>
      <w:spacing w:val="10"/>
      <w:sz w:val="18"/>
      <w:szCs w:val="18"/>
    </w:rPr>
  </w:style>
  <w:style w:type="character" w:customStyle="1" w:styleId="CharChar17">
    <w:name w:val="Char Char17"/>
    <w:basedOn w:val="DefaultParagraphFont"/>
    <w:semiHidden/>
    <w:rsid w:val="00184DEF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CharChar16">
    <w:name w:val="Char Char16"/>
    <w:basedOn w:val="DefaultParagraphFont"/>
    <w:semiHidden/>
    <w:rsid w:val="00184DEF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CharChar15">
    <w:name w:val="Char Char15"/>
    <w:basedOn w:val="DefaultParagraphFont"/>
    <w:semiHidden/>
    <w:rsid w:val="00184DEF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CharChar14">
    <w:name w:val="Char Char14"/>
    <w:basedOn w:val="DefaultParagraphFont"/>
    <w:semiHidden/>
    <w:rsid w:val="00184DEF"/>
    <w:rPr>
      <w:rFonts w:ascii="Century Schoolbook" w:hAnsi="Century Schoolbook"/>
      <w:color w:val="E65B01"/>
      <w:lang w:eastAsia="ja-JP"/>
    </w:rPr>
  </w:style>
  <w:style w:type="character" w:customStyle="1" w:styleId="CharChar13">
    <w:name w:val="Char Char13"/>
    <w:basedOn w:val="DefaultParagraphFont"/>
    <w:semiHidden/>
    <w:rsid w:val="00184DEF"/>
    <w:rPr>
      <w:i/>
      <w:color w:val="E65B01"/>
      <w:lang w:eastAsia="ja-JP"/>
    </w:rPr>
  </w:style>
  <w:style w:type="character" w:customStyle="1" w:styleId="CharChar12">
    <w:name w:val="Char Char12"/>
    <w:basedOn w:val="DefaultParagraphFont"/>
    <w:semiHidden/>
    <w:rsid w:val="00184DEF"/>
    <w:rPr>
      <w:b/>
      <w:color w:val="E65B01"/>
      <w:sz w:val="20"/>
      <w:szCs w:val="20"/>
      <w:lang w:eastAsia="ja-JP"/>
    </w:rPr>
  </w:style>
  <w:style w:type="character" w:customStyle="1" w:styleId="CharChar11">
    <w:name w:val="Char Char11"/>
    <w:basedOn w:val="DefaultParagraphFont"/>
    <w:semiHidden/>
    <w:rsid w:val="00184DEF"/>
    <w:rPr>
      <w:b/>
      <w:i/>
      <w:color w:val="E65B01"/>
      <w:sz w:val="20"/>
      <w:szCs w:val="20"/>
      <w:lang w:eastAsia="ja-JP"/>
    </w:rPr>
  </w:style>
  <w:style w:type="character" w:customStyle="1" w:styleId="CharChar10">
    <w:name w:val="Char Char10"/>
    <w:basedOn w:val="DefaultParagraphFont"/>
    <w:semiHidden/>
    <w:rsid w:val="00184DEF"/>
    <w:rPr>
      <w:b/>
      <w:color w:val="3667C3"/>
      <w:sz w:val="20"/>
      <w:szCs w:val="20"/>
      <w:lang w:eastAsia="ja-JP"/>
    </w:rPr>
  </w:style>
  <w:style w:type="character" w:customStyle="1" w:styleId="CharChar9">
    <w:name w:val="Char Char9"/>
    <w:basedOn w:val="DefaultParagraphFont"/>
    <w:semiHidden/>
    <w:rsid w:val="00184DEF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basedOn w:val="DefaultParagraphFont"/>
    <w:qFormat/>
    <w:rsid w:val="00184DEF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qFormat/>
    <w:rsid w:val="00184DEF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basedOn w:val="DefaultParagraphFont"/>
    <w:rsid w:val="00184DEF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qFormat/>
    <w:rsid w:val="00184DEF"/>
    <w:pPr>
      <w:spacing w:after="200"/>
      <w:contextualSpacing w:val="0"/>
    </w:pPr>
    <w:rPr>
      <w:i/>
      <w:color w:val="414751"/>
      <w:szCs w:val="20"/>
    </w:rPr>
  </w:style>
  <w:style w:type="character" w:customStyle="1" w:styleId="QuoteChar">
    <w:name w:val="Quote Char"/>
    <w:basedOn w:val="DefaultParagraphFont"/>
    <w:rsid w:val="00184DEF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basedOn w:val="DefaultParagraphFont"/>
    <w:qFormat/>
    <w:rsid w:val="00184DEF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qFormat/>
    <w:rsid w:val="00184DEF"/>
    <w:pPr>
      <w:spacing w:after="200"/>
      <w:contextualSpacing w:val="0"/>
    </w:pPr>
    <w:rPr>
      <w:i/>
      <w:spacing w:val="5"/>
      <w:sz w:val="24"/>
    </w:rPr>
  </w:style>
  <w:style w:type="character" w:customStyle="1" w:styleId="CharChar6">
    <w:name w:val="Char Char6"/>
    <w:basedOn w:val="DefaultParagraphFont"/>
    <w:rsid w:val="00184DEF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qFormat/>
    <w:rsid w:val="00184DEF"/>
    <w:rPr>
      <w:i/>
      <w:color w:val="E65B01"/>
    </w:rPr>
  </w:style>
  <w:style w:type="character" w:styleId="SubtleReference">
    <w:name w:val="Subtle Reference"/>
    <w:basedOn w:val="DefaultParagraphFont"/>
    <w:qFormat/>
    <w:rsid w:val="00184DEF"/>
    <w:rPr>
      <w:rFonts w:cs="Times New Roman"/>
      <w:b/>
      <w:i/>
      <w:color w:val="3667C3"/>
    </w:rPr>
  </w:style>
  <w:style w:type="paragraph" w:styleId="Title">
    <w:name w:val="Title"/>
    <w:basedOn w:val="Normal"/>
    <w:qFormat/>
    <w:rsid w:val="00184DEF"/>
    <w:pPr>
      <w:spacing w:after="200"/>
      <w:contextualSpacing w:val="0"/>
    </w:pPr>
    <w:rPr>
      <w:smallCaps/>
      <w:color w:val="FE8637"/>
      <w:spacing w:val="10"/>
      <w:sz w:val="48"/>
      <w:szCs w:val="48"/>
    </w:rPr>
  </w:style>
  <w:style w:type="character" w:customStyle="1" w:styleId="CharChar5">
    <w:name w:val="Char Char5"/>
    <w:basedOn w:val="DefaultParagraphFont"/>
    <w:rsid w:val="00184DEF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character" w:customStyle="1" w:styleId="SectionChar">
    <w:name w:val="Section Char"/>
    <w:basedOn w:val="DefaultParagraphFont"/>
    <w:link w:val="Section"/>
    <w:rsid w:val="00955599"/>
    <w:rPr>
      <w:rFonts w:ascii="Century Schoolbook" w:eastAsia="Century Schoolbook" w:hAnsi="Century Schoolbook" w:cs="Century Schoolbook"/>
      <w:caps/>
      <w:noProof/>
      <w:color w:val="575F6D"/>
      <w:spacing w:val="10"/>
      <w:lang w:val="en-US" w:eastAsia="ja-JP" w:bidi="ar-SA"/>
    </w:rPr>
  </w:style>
  <w:style w:type="paragraph" w:styleId="BodyTextIndent">
    <w:name w:val="Body Text Indent"/>
    <w:basedOn w:val="Normal"/>
    <w:link w:val="BodyTextIndentChar"/>
    <w:rsid w:val="00955599"/>
    <w:pPr>
      <w:spacing w:after="120"/>
      <w:ind w:left="283"/>
    </w:pPr>
  </w:style>
  <w:style w:type="paragraph" w:styleId="BalloonText">
    <w:name w:val="Balloon Text"/>
    <w:basedOn w:val="Normal"/>
    <w:semiHidden/>
    <w:unhideWhenUsed/>
    <w:rsid w:val="00184D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4">
    <w:name w:val="Char Char4"/>
    <w:basedOn w:val="DefaultParagraphFont"/>
    <w:semiHidden/>
    <w:rsid w:val="00184DEF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nhideWhenUsed/>
    <w:rsid w:val="00184DEF"/>
    <w:pPr>
      <w:ind w:left="0"/>
    </w:pPr>
  </w:style>
  <w:style w:type="paragraph" w:customStyle="1" w:styleId="PersonalName">
    <w:name w:val="Personal Name"/>
    <w:basedOn w:val="Normal"/>
    <w:qFormat/>
    <w:rsid w:val="00184DEF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semiHidden/>
    <w:unhideWhenUsed/>
    <w:qFormat/>
    <w:rsid w:val="00184DEF"/>
    <w:pPr>
      <w:spacing w:line="240" w:lineRule="auto"/>
    </w:pPr>
    <w:rPr>
      <w:color w:val="FFFFFF"/>
      <w:sz w:val="22"/>
      <w:szCs w:val="22"/>
    </w:rPr>
  </w:style>
  <w:style w:type="paragraph" w:styleId="NoSpacing">
    <w:name w:val="No Spacing"/>
    <w:link w:val="NoSpacingChar"/>
    <w:uiPriority w:val="1"/>
    <w:qFormat/>
    <w:rsid w:val="00184DEF"/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nhideWhenUsed/>
    <w:qFormat/>
    <w:rsid w:val="00184DEF"/>
    <w:pPr>
      <w:spacing w:after="200"/>
      <w:ind w:left="0"/>
      <w:contextualSpacing w:val="0"/>
    </w:pPr>
    <w:rPr>
      <w:b/>
      <w:color w:val="414751"/>
      <w:szCs w:val="20"/>
      <w:lang w:bidi="he-IL"/>
    </w:rPr>
  </w:style>
  <w:style w:type="character" w:customStyle="1" w:styleId="CharChar3">
    <w:name w:val="Char Char3"/>
    <w:basedOn w:val="DefaultParagraphFont"/>
    <w:rsid w:val="00184DEF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semiHidden/>
    <w:unhideWhenUsed/>
    <w:qFormat/>
    <w:rsid w:val="00184DEF"/>
    <w:pPr>
      <w:spacing w:after="480"/>
      <w:contextualSpacing/>
    </w:pPr>
  </w:style>
  <w:style w:type="paragraph" w:styleId="Closing">
    <w:name w:val="Closing"/>
    <w:basedOn w:val="NoSpacing"/>
    <w:unhideWhenUsed/>
    <w:qFormat/>
    <w:rsid w:val="00184DEF"/>
    <w:pPr>
      <w:spacing w:before="960" w:after="960"/>
      <w:ind w:right="2520"/>
    </w:pPr>
  </w:style>
  <w:style w:type="character" w:customStyle="1" w:styleId="CharChar2">
    <w:name w:val="Char Char2"/>
    <w:basedOn w:val="DefaultParagraphFont"/>
    <w:semiHidden/>
    <w:rsid w:val="00184DEF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unhideWhenUsed/>
    <w:rsid w:val="00184DEF"/>
    <w:pPr>
      <w:spacing w:after="200"/>
      <w:contextualSpacing w:val="0"/>
    </w:pPr>
    <w:rPr>
      <w:b/>
      <w:color w:val="FE8637"/>
      <w:szCs w:val="20"/>
      <w:lang w:bidi="he-IL"/>
    </w:rPr>
  </w:style>
  <w:style w:type="character" w:customStyle="1" w:styleId="CharChar1">
    <w:name w:val="Char Char1"/>
    <w:basedOn w:val="DefaultParagraphFont"/>
    <w:rsid w:val="00184DEF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semiHidden/>
    <w:unhideWhenUsed/>
    <w:qFormat/>
    <w:rsid w:val="00184DEF"/>
    <w:pPr>
      <w:spacing w:before="480" w:line="240" w:lineRule="auto"/>
    </w:pPr>
    <w:rPr>
      <w:b/>
      <w:color w:val="414751"/>
      <w:szCs w:val="20"/>
      <w:lang w:bidi="he-IL"/>
    </w:rPr>
  </w:style>
  <w:style w:type="character" w:styleId="Hyperlink">
    <w:name w:val="Hyperlink"/>
    <w:basedOn w:val="DefaultParagraphFont"/>
    <w:unhideWhenUsed/>
    <w:rsid w:val="00184DEF"/>
    <w:rPr>
      <w:color w:val="D2611C"/>
      <w:u w:val="single"/>
    </w:rPr>
  </w:style>
  <w:style w:type="paragraph" w:customStyle="1" w:styleId="Achievement">
    <w:name w:val="Achievement"/>
    <w:basedOn w:val="BodyText"/>
    <w:rsid w:val="00184DEF"/>
    <w:pPr>
      <w:numPr>
        <w:numId w:val="1"/>
      </w:numPr>
      <w:spacing w:after="60" w:line="220" w:lineRule="atLeast"/>
      <w:contextualSpacing w:val="0"/>
      <w:jc w:val="both"/>
    </w:pPr>
    <w:rPr>
      <w:rFonts w:ascii="Arial" w:eastAsia="Batang" w:hAnsi="Arial" w:cs="Times New Roman"/>
      <w:color w:val="auto"/>
      <w:spacing w:val="-5"/>
      <w:szCs w:val="20"/>
      <w:lang w:eastAsia="en-US"/>
    </w:rPr>
  </w:style>
  <w:style w:type="paragraph" w:styleId="BodyText">
    <w:name w:val="Body Text"/>
    <w:basedOn w:val="Normal"/>
    <w:unhideWhenUsed/>
    <w:rsid w:val="00184DEF"/>
    <w:pPr>
      <w:spacing w:after="120"/>
    </w:pPr>
  </w:style>
  <w:style w:type="character" w:customStyle="1" w:styleId="CharChar">
    <w:name w:val="Char Char"/>
    <w:basedOn w:val="DefaultParagraphFont"/>
    <w:semiHidden/>
    <w:rsid w:val="00184DEF"/>
    <w:rPr>
      <w:color w:val="575F6D"/>
      <w:sz w:val="20"/>
      <w:szCs w:val="24"/>
      <w:lang w:eastAsia="ja-JP"/>
    </w:rPr>
  </w:style>
  <w:style w:type="paragraph" w:customStyle="1" w:styleId="CompanyName">
    <w:name w:val="Company Name"/>
    <w:basedOn w:val="Normal"/>
    <w:next w:val="Normal"/>
    <w:autoRedefine/>
    <w:rsid w:val="00184DEF"/>
    <w:pPr>
      <w:tabs>
        <w:tab w:val="left" w:pos="2160"/>
        <w:tab w:val="right" w:pos="6480"/>
      </w:tabs>
      <w:spacing w:before="240" w:after="40" w:line="220" w:lineRule="atLeast"/>
      <w:contextualSpacing w:val="0"/>
    </w:pPr>
    <w:rPr>
      <w:rFonts w:ascii="Arial" w:eastAsia="Batang" w:hAnsi="Arial" w:cs="Times New Roman"/>
      <w:color w:val="auto"/>
      <w:szCs w:val="20"/>
      <w:lang w:eastAsia="en-US"/>
    </w:rPr>
  </w:style>
  <w:style w:type="paragraph" w:customStyle="1" w:styleId="JobTitle">
    <w:name w:val="Job Title"/>
    <w:next w:val="Achievement"/>
    <w:rsid w:val="00184DEF"/>
    <w:pPr>
      <w:spacing w:after="60" w:line="220" w:lineRule="atLeast"/>
    </w:pPr>
    <w:rPr>
      <w:rFonts w:ascii="Arial Black" w:eastAsia="Batang" w:hAnsi="Arial Black" w:cs="Times New Roman"/>
      <w:spacing w:val="-10"/>
    </w:rPr>
  </w:style>
  <w:style w:type="paragraph" w:styleId="BodyText2">
    <w:name w:val="Body Text 2"/>
    <w:basedOn w:val="Normal"/>
    <w:rsid w:val="00184DEF"/>
    <w:pPr>
      <w:spacing w:after="120" w:line="48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CA"/>
    <w:rPr>
      <w:color w:val="575F6D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DC68CA"/>
    <w:rPr>
      <w:color w:val="575F6D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rsid w:val="00DC68CA"/>
    <w:rPr>
      <w:b/>
      <w:color w:val="414751"/>
      <w:lang w:eastAsia="ja-JP" w:bidi="he-IL"/>
    </w:rPr>
  </w:style>
  <w:style w:type="paragraph" w:styleId="NormalWeb">
    <w:name w:val="Normal (Web)"/>
    <w:basedOn w:val="Normal"/>
    <w:uiPriority w:val="99"/>
    <w:unhideWhenUsed/>
    <w:rsid w:val="00A5084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paragraph" w:customStyle="1" w:styleId="Normalt">
    <w:name w:val="Normal + t"/>
    <w:basedOn w:val="Achievement"/>
    <w:rsid w:val="00827261"/>
    <w:pPr>
      <w:numPr>
        <w:numId w:val="3"/>
      </w:numPr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8202D"/>
  </w:style>
  <w:style w:type="character" w:customStyle="1" w:styleId="apple-converted-space">
    <w:name w:val="apple-converted-space"/>
    <w:basedOn w:val="DefaultParagraphFont"/>
    <w:rsid w:val="0088202D"/>
  </w:style>
  <w:style w:type="paragraph" w:customStyle="1" w:styleId="orgstats">
    <w:name w:val="orgstats"/>
    <w:basedOn w:val="Normal"/>
    <w:rsid w:val="005865B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paragraph" w:customStyle="1" w:styleId="period">
    <w:name w:val="period"/>
    <w:basedOn w:val="Normal"/>
    <w:rsid w:val="005865B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customStyle="1" w:styleId="duration">
    <w:name w:val="duration"/>
    <w:basedOn w:val="DefaultParagraphFont"/>
    <w:rsid w:val="005865BF"/>
  </w:style>
  <w:style w:type="character" w:customStyle="1" w:styleId="NoSpacingChar">
    <w:name w:val="No Spacing Char"/>
    <w:basedOn w:val="DefaultParagraphFont"/>
    <w:link w:val="NoSpacing"/>
    <w:uiPriority w:val="1"/>
    <w:rsid w:val="00DC16CF"/>
    <w:rPr>
      <w:color w:val="414751"/>
      <w:lang w:bidi="he-IL"/>
    </w:rPr>
  </w:style>
  <w:style w:type="paragraph" w:styleId="ListParagraph">
    <w:name w:val="List Paragraph"/>
    <w:basedOn w:val="Normal"/>
    <w:uiPriority w:val="34"/>
    <w:qFormat/>
    <w:rsid w:val="002A0E2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OrielResume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6857E-7D4E-4337-8AB7-2D7D6221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1624</TotalTime>
  <Pages>8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NOTE</vt:lpstr>
    </vt:vector>
  </TitlesOfParts>
  <Company>HP</Company>
  <LinksUpToDate>false</LinksUpToDate>
  <CharactersWithSpaces>15111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NOTE</dc:title>
  <dc:creator>AMARNKANTI</dc:creator>
  <cp:lastModifiedBy>pankaj kumar</cp:lastModifiedBy>
  <cp:revision>240</cp:revision>
  <cp:lastPrinted>2017-03-28T10:28:00Z</cp:lastPrinted>
  <dcterms:created xsi:type="dcterms:W3CDTF">2017-03-20T06:44:00Z</dcterms:created>
  <dcterms:modified xsi:type="dcterms:W3CDTF">2021-07-13T06:10:00Z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