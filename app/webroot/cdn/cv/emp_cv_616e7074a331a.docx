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43"/>
    <w:rsid w:val="0002180D"/>
    <w:rsid w:val="00036450"/>
    <w:rsid w:val="00094499"/>
    <w:rsid w:val="000970A5"/>
    <w:rsid w:val="000C45FF"/>
    <w:rsid w:val="000E3FD1"/>
    <w:rsid w:val="00112054"/>
    <w:rsid w:val="00114D15"/>
    <w:rsid w:val="001525E1"/>
    <w:rsid w:val="00180329"/>
    <w:rsid w:val="0019001F"/>
    <w:rsid w:val="001A0D64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14C43"/>
    <w:rsid w:val="00445947"/>
    <w:rsid w:val="00466452"/>
    <w:rsid w:val="004813B3"/>
    <w:rsid w:val="0048286C"/>
    <w:rsid w:val="00496591"/>
    <w:rsid w:val="004B2527"/>
    <w:rsid w:val="004C63E4"/>
    <w:rsid w:val="004D3011"/>
    <w:rsid w:val="005262AC"/>
    <w:rsid w:val="005E39D5"/>
    <w:rsid w:val="00600670"/>
    <w:rsid w:val="0062123A"/>
    <w:rsid w:val="00646E75"/>
    <w:rsid w:val="006771D0"/>
    <w:rsid w:val="00695FAA"/>
    <w:rsid w:val="006C2D65"/>
    <w:rsid w:val="00715FCB"/>
    <w:rsid w:val="007175A5"/>
    <w:rsid w:val="00743101"/>
    <w:rsid w:val="007775E1"/>
    <w:rsid w:val="007867A0"/>
    <w:rsid w:val="00790FEB"/>
    <w:rsid w:val="007927F5"/>
    <w:rsid w:val="007A73FC"/>
    <w:rsid w:val="00802CA0"/>
    <w:rsid w:val="00856A68"/>
    <w:rsid w:val="008F58CA"/>
    <w:rsid w:val="009260CD"/>
    <w:rsid w:val="00952C25"/>
    <w:rsid w:val="009E789F"/>
    <w:rsid w:val="00A2118D"/>
    <w:rsid w:val="00AD76E2"/>
    <w:rsid w:val="00B20152"/>
    <w:rsid w:val="00B359E4"/>
    <w:rsid w:val="00B57D98"/>
    <w:rsid w:val="00B67D3B"/>
    <w:rsid w:val="00B70850"/>
    <w:rsid w:val="00BB2EB7"/>
    <w:rsid w:val="00C066B6"/>
    <w:rsid w:val="00C26731"/>
    <w:rsid w:val="00C37BA1"/>
    <w:rsid w:val="00C43FFC"/>
    <w:rsid w:val="00C4674C"/>
    <w:rsid w:val="00C506CF"/>
    <w:rsid w:val="00C70B14"/>
    <w:rsid w:val="00C72BED"/>
    <w:rsid w:val="00C9578B"/>
    <w:rsid w:val="00CB0055"/>
    <w:rsid w:val="00CC1DB5"/>
    <w:rsid w:val="00CF283B"/>
    <w:rsid w:val="00D2522B"/>
    <w:rsid w:val="00D422DE"/>
    <w:rsid w:val="00D5459D"/>
    <w:rsid w:val="00D87EB1"/>
    <w:rsid w:val="00DA1F4D"/>
    <w:rsid w:val="00DD172A"/>
    <w:rsid w:val="00E25A26"/>
    <w:rsid w:val="00E4381A"/>
    <w:rsid w:val="00E55D74"/>
    <w:rsid w:val="00E72517"/>
    <w:rsid w:val="00F1505E"/>
    <w:rsid w:val="00F60274"/>
    <w:rsid w:val="00F6132A"/>
    <w:rsid w:val="00F77D88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D772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ana\AppData\Local\Microsoft\Office\16.0\DTS\en-US%7bF305A070-0EAF-4A20-9666-861F25D9E58C%7d\%7b64D68ACA-DBE7-4B40-863F-0C71AD21FFCA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70F044D14A4A6EACDA6334C83DF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B7904-0015-4C51-9207-FAB2109891CC}"/>
      </w:docPartPr>
      <w:docPartBody>
        <w:p w:rsidR="00BF189D" w:rsidRDefault="00DD3F76">
          <w:pPr>
            <w:pStyle w:val="4C70F044D14A4A6EACDA6334C83DF208"/>
          </w:pPr>
          <w:r w:rsidRPr="00CB0055">
            <w:t>Hobbies</w:t>
          </w:r>
        </w:p>
      </w:docPartBody>
    </w:docPart>
    <w:docPart>
      <w:docPartPr>
        <w:name w:val="A34E90B054B64032AA81EE79E6AFB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195E7-3035-4E8F-A5CB-EA2F57E559A5}"/>
      </w:docPartPr>
      <w:docPartBody>
        <w:p w:rsidR="00BF189D" w:rsidRDefault="00DD3F76">
          <w:pPr>
            <w:pStyle w:val="A34E90B054B64032AA81EE79E6AFB868"/>
          </w:pPr>
          <w:r w:rsidRPr="00036450">
            <w:t>EDUCATION</w:t>
          </w:r>
        </w:p>
      </w:docPartBody>
    </w:docPart>
    <w:docPart>
      <w:docPartPr>
        <w:name w:val="49726C8BF0C04E518F35EF7091033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46668-C722-4485-88E3-5B780B71DDBF}"/>
      </w:docPartPr>
      <w:docPartBody>
        <w:p w:rsidR="00BF189D" w:rsidRDefault="00DD3F76">
          <w:pPr>
            <w:pStyle w:val="49726C8BF0C04E518F35EF709103314E"/>
          </w:pPr>
          <w:r w:rsidRPr="00036450">
            <w:t>WORK EXPERIENCE</w:t>
          </w:r>
        </w:p>
      </w:docPartBody>
    </w:docPart>
    <w:docPart>
      <w:docPartPr>
        <w:name w:val="EF9C7CD301DE490E97F50140FA7F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694A-15ED-444E-A9F6-1B641546F318}"/>
      </w:docPartPr>
      <w:docPartBody>
        <w:p w:rsidR="00B31C22" w:rsidRDefault="001819A0" w:rsidP="001819A0">
          <w:pPr>
            <w:pStyle w:val="EF9C7CD301DE490E97F50140FA7F4D0E"/>
          </w:pPr>
          <w:r w:rsidRPr="00CB0055">
            <w:t>Contact</w:t>
          </w:r>
        </w:p>
      </w:docPartBody>
    </w:docPart>
    <w:docPart>
      <w:docPartPr>
        <w:name w:val="860077A391134F8A93245908DF9D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36E9-11A8-47ED-99D7-8FB346B8BCD1}"/>
      </w:docPartPr>
      <w:docPartBody>
        <w:p w:rsidR="00B31C22" w:rsidRDefault="001819A0" w:rsidP="001819A0">
          <w:pPr>
            <w:pStyle w:val="860077A391134F8A93245908DF9D4620"/>
          </w:pPr>
          <w:r w:rsidRPr="004D3011">
            <w:t>PHONE:</w:t>
          </w:r>
        </w:p>
      </w:docPartBody>
    </w:docPart>
    <w:docPart>
      <w:docPartPr>
        <w:name w:val="1B6B5A372C84431B8C0107D76286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D77B7-93E1-4470-A7C8-21C783DE546C}"/>
      </w:docPartPr>
      <w:docPartBody>
        <w:p w:rsidR="00B31C22" w:rsidRDefault="001819A0" w:rsidP="001819A0">
          <w:pPr>
            <w:pStyle w:val="1B6B5A372C84431B8C0107D762865B03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5"/>
    <w:rsid w:val="001819A0"/>
    <w:rsid w:val="001D29B3"/>
    <w:rsid w:val="006543E3"/>
    <w:rsid w:val="00761821"/>
    <w:rsid w:val="007D6D7E"/>
    <w:rsid w:val="00B31C22"/>
    <w:rsid w:val="00B3682C"/>
    <w:rsid w:val="00B55746"/>
    <w:rsid w:val="00BB755E"/>
    <w:rsid w:val="00BF189D"/>
    <w:rsid w:val="00D73156"/>
    <w:rsid w:val="00DD3F76"/>
    <w:rsid w:val="00E6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C70F044D14A4A6EACDA6334C83DF208">
    <w:name w:val="4C70F044D14A4A6EACDA6334C83DF208"/>
  </w:style>
  <w:style w:type="paragraph" w:customStyle="1" w:styleId="A34E90B054B64032AA81EE79E6AFB868">
    <w:name w:val="A34E90B054B64032AA81EE79E6AFB868"/>
  </w:style>
  <w:style w:type="paragraph" w:customStyle="1" w:styleId="49726C8BF0C04E518F35EF709103314E">
    <w:name w:val="49726C8BF0C04E518F35EF709103314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F9C7CD301DE490E97F50140FA7F4D0E">
    <w:name w:val="EF9C7CD301DE490E97F50140FA7F4D0E"/>
    <w:rsid w:val="001819A0"/>
  </w:style>
  <w:style w:type="paragraph" w:customStyle="1" w:styleId="860077A391134F8A93245908DF9D4620">
    <w:name w:val="860077A391134F8A93245908DF9D4620"/>
    <w:rsid w:val="001819A0"/>
  </w:style>
  <w:style w:type="paragraph" w:customStyle="1" w:styleId="1B6B5A372C84431B8C0107D762865B03">
    <w:name w:val="1B6B5A372C84431B8C0107D762865B03"/>
    <w:rsid w:val="001819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%7b64D68ACA-DBE7-4B40-863F-0C71AD21FFCA%7dtf00546271_win32.dotx</Template>
  <TotalTime>0</TotalTime>
  <Pages>1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2021-09-18T16:54:00Z</dcterms:created>
  <dcterms:modified xsi:type="dcterms:W3CDTF">2021-10-15T05:58:00Z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