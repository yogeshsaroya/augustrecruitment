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pt;height:13pt" o:bullet="t">
        <v:imagedata r:id="rId1" o:title="mso89"/>
      </v:shape>
    </w:pict>
  </w:numPicBullet>
  <w:abstractNum w:abstractNumId="0" w15:restartNumberingAfterBreak="0">
    <w:nsid w:val="0575070E"/>
    <w:multiLevelType w:val="hybridMultilevel"/>
    <w:tmpl w:val="8782E9AE"/>
    <w:lvl w:ilvl="0" w:tplc="E84C4A22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D012D"/>
    <w:multiLevelType w:val="hybridMultilevel"/>
    <w:tmpl w:val="90FED75C"/>
    <w:lvl w:ilvl="0" w:tplc="E84C4A22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E49B0"/>
    <w:multiLevelType w:val="hybridMultilevel"/>
    <w:tmpl w:val="85E2C3BC"/>
    <w:lvl w:ilvl="0" w:tplc="61AEDE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244786E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C025C2"/>
    <w:multiLevelType w:val="hybridMultilevel"/>
    <w:tmpl w:val="7B4806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820E8"/>
    <w:multiLevelType w:val="hybridMultilevel"/>
    <w:tmpl w:val="37FE5F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A815214"/>
    <w:multiLevelType w:val="hybridMultilevel"/>
    <w:tmpl w:val="07524F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B7BC0"/>
    <w:multiLevelType w:val="hybridMultilevel"/>
    <w:tmpl w:val="619C3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4E1B08">
      <w:start w:val="1"/>
      <w:numFmt w:val="bullet"/>
      <w:lvlText w:val="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C4780"/>
    <w:multiLevelType w:val="hybridMultilevel"/>
    <w:tmpl w:val="77C4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32E60"/>
    <w:multiLevelType w:val="hybridMultilevel"/>
    <w:tmpl w:val="CCF6A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4E1B08">
      <w:start w:val="1"/>
      <w:numFmt w:val="bullet"/>
      <w:lvlText w:val="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378CB"/>
    <w:multiLevelType w:val="multilevel"/>
    <w:tmpl w:val="1A58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D2423"/>
    <w:multiLevelType w:val="hybridMultilevel"/>
    <w:tmpl w:val="3A0E78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4E1B08">
      <w:start w:val="1"/>
      <w:numFmt w:val="bullet"/>
      <w:lvlText w:val="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425FD"/>
    <w:multiLevelType w:val="multilevel"/>
    <w:tmpl w:val="47F0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35A17"/>
    <w:multiLevelType w:val="hybridMultilevel"/>
    <w:tmpl w:val="4F34D228"/>
    <w:lvl w:ilvl="0" w:tplc="E84C4A22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C508F"/>
    <w:multiLevelType w:val="hybridMultilevel"/>
    <w:tmpl w:val="7C146B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50287"/>
    <w:multiLevelType w:val="hybridMultilevel"/>
    <w:tmpl w:val="5DAAC3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C6207"/>
    <w:multiLevelType w:val="hybridMultilevel"/>
    <w:tmpl w:val="E4D671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E94B25"/>
    <w:multiLevelType w:val="hybridMultilevel"/>
    <w:tmpl w:val="33746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35D7D"/>
    <w:multiLevelType w:val="hybridMultilevel"/>
    <w:tmpl w:val="C18CB5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4E1B08">
      <w:start w:val="1"/>
      <w:numFmt w:val="bullet"/>
      <w:lvlText w:val="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7298E"/>
    <w:multiLevelType w:val="hybridMultilevel"/>
    <w:tmpl w:val="DE283B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0F276C"/>
    <w:multiLevelType w:val="hybridMultilevel"/>
    <w:tmpl w:val="4A38CA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52948"/>
    <w:multiLevelType w:val="hybridMultilevel"/>
    <w:tmpl w:val="D506C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4E1B08">
      <w:start w:val="1"/>
      <w:numFmt w:val="bullet"/>
      <w:lvlText w:val="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928CB"/>
    <w:multiLevelType w:val="hybridMultilevel"/>
    <w:tmpl w:val="2B5A6E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3" w15:restartNumberingAfterBreak="0">
    <w:nsid w:val="6FB00AA8"/>
    <w:multiLevelType w:val="hybridMultilevel"/>
    <w:tmpl w:val="FE021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0F0A35"/>
    <w:multiLevelType w:val="hybridMultilevel"/>
    <w:tmpl w:val="9E50D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310200"/>
    <w:multiLevelType w:val="hybridMultilevel"/>
    <w:tmpl w:val="D4265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E6181"/>
    <w:multiLevelType w:val="hybridMultilevel"/>
    <w:tmpl w:val="CEFC31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A04DDB"/>
    <w:multiLevelType w:val="hybridMultilevel"/>
    <w:tmpl w:val="949EF7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4E1B08">
      <w:start w:val="1"/>
      <w:numFmt w:val="bullet"/>
      <w:lvlText w:val="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20"/>
  </w:num>
  <w:num w:numId="4">
    <w:abstractNumId w:val="10"/>
  </w:num>
  <w:num w:numId="5">
    <w:abstractNumId w:val="8"/>
  </w:num>
  <w:num w:numId="6">
    <w:abstractNumId w:val="17"/>
  </w:num>
  <w:num w:numId="7">
    <w:abstractNumId w:val="27"/>
  </w:num>
  <w:num w:numId="8">
    <w:abstractNumId w:val="4"/>
  </w:num>
  <w:num w:numId="9">
    <w:abstractNumId w:val="24"/>
  </w:num>
  <w:num w:numId="10">
    <w:abstractNumId w:val="3"/>
  </w:num>
  <w:num w:numId="11">
    <w:abstractNumId w:val="19"/>
  </w:num>
  <w:num w:numId="12">
    <w:abstractNumId w:val="15"/>
  </w:num>
  <w:num w:numId="13">
    <w:abstractNumId w:val="21"/>
  </w:num>
  <w:num w:numId="14">
    <w:abstractNumId w:val="23"/>
  </w:num>
  <w:num w:numId="15">
    <w:abstractNumId w:val="5"/>
  </w:num>
  <w:num w:numId="1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4"/>
  </w:num>
  <w:num w:numId="19">
    <w:abstractNumId w:val="9"/>
  </w:num>
  <w:num w:numId="20">
    <w:abstractNumId w:val="11"/>
  </w:num>
  <w:num w:numId="21">
    <w:abstractNumId w:val="2"/>
  </w:num>
  <w:num w:numId="22">
    <w:abstractNumId w:val="18"/>
  </w:num>
  <w:num w:numId="23">
    <w:abstractNumId w:val="13"/>
  </w:num>
  <w:num w:numId="24">
    <w:abstractNumId w:val="7"/>
  </w:num>
  <w:num w:numId="25">
    <w:abstractNumId w:val="12"/>
  </w:num>
  <w:num w:numId="26">
    <w:abstractNumId w:val="0"/>
  </w:num>
  <w:num w:numId="27">
    <w:abstractNumId w:val="1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activeWritingStyle w:appName="MSWord" w:lang="en-US" w:vendorID="8" w:dllVersion="513" w:checkStyle="0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87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69"/>
    <w:rsid w:val="0000601B"/>
    <w:rsid w:val="0002300A"/>
    <w:rsid w:val="00047FB3"/>
    <w:rsid w:val="00067445"/>
    <w:rsid w:val="00083395"/>
    <w:rsid w:val="0009233C"/>
    <w:rsid w:val="00092A31"/>
    <w:rsid w:val="000B549C"/>
    <w:rsid w:val="00100DDE"/>
    <w:rsid w:val="00101F81"/>
    <w:rsid w:val="00106A57"/>
    <w:rsid w:val="0011479C"/>
    <w:rsid w:val="0013582F"/>
    <w:rsid w:val="00144BE9"/>
    <w:rsid w:val="0014534F"/>
    <w:rsid w:val="00164459"/>
    <w:rsid w:val="00170F13"/>
    <w:rsid w:val="0018339E"/>
    <w:rsid w:val="001B0EDC"/>
    <w:rsid w:val="001D187E"/>
    <w:rsid w:val="001F26ED"/>
    <w:rsid w:val="00247907"/>
    <w:rsid w:val="00274B88"/>
    <w:rsid w:val="002844AC"/>
    <w:rsid w:val="002E0714"/>
    <w:rsid w:val="002E789B"/>
    <w:rsid w:val="002F60F5"/>
    <w:rsid w:val="0030253C"/>
    <w:rsid w:val="00331B31"/>
    <w:rsid w:val="00350DD2"/>
    <w:rsid w:val="00350EC5"/>
    <w:rsid w:val="00363085"/>
    <w:rsid w:val="00373D64"/>
    <w:rsid w:val="00385233"/>
    <w:rsid w:val="003C7654"/>
    <w:rsid w:val="00405512"/>
    <w:rsid w:val="00405C39"/>
    <w:rsid w:val="00430342"/>
    <w:rsid w:val="004420A3"/>
    <w:rsid w:val="00450B71"/>
    <w:rsid w:val="00455F4C"/>
    <w:rsid w:val="00470CEF"/>
    <w:rsid w:val="00476340"/>
    <w:rsid w:val="00492D61"/>
    <w:rsid w:val="00497DAF"/>
    <w:rsid w:val="004D5B2F"/>
    <w:rsid w:val="004E4EBC"/>
    <w:rsid w:val="004F5AC0"/>
    <w:rsid w:val="00513B27"/>
    <w:rsid w:val="005258F6"/>
    <w:rsid w:val="0056189B"/>
    <w:rsid w:val="0057586B"/>
    <w:rsid w:val="00575D1E"/>
    <w:rsid w:val="00594DD6"/>
    <w:rsid w:val="005B490B"/>
    <w:rsid w:val="005C2D26"/>
    <w:rsid w:val="005E138F"/>
    <w:rsid w:val="005E2221"/>
    <w:rsid w:val="005F3EBE"/>
    <w:rsid w:val="005F4BDA"/>
    <w:rsid w:val="00623DAE"/>
    <w:rsid w:val="00631B99"/>
    <w:rsid w:val="00645AFF"/>
    <w:rsid w:val="006565E8"/>
    <w:rsid w:val="00670F69"/>
    <w:rsid w:val="00673E41"/>
    <w:rsid w:val="00685E42"/>
    <w:rsid w:val="00690B98"/>
    <w:rsid w:val="006A5E74"/>
    <w:rsid w:val="006F58B2"/>
    <w:rsid w:val="00717307"/>
    <w:rsid w:val="0074788D"/>
    <w:rsid w:val="00750A37"/>
    <w:rsid w:val="007614FC"/>
    <w:rsid w:val="00781CB0"/>
    <w:rsid w:val="0078691F"/>
    <w:rsid w:val="0079377B"/>
    <w:rsid w:val="007A1172"/>
    <w:rsid w:val="007B7E0A"/>
    <w:rsid w:val="007D1A51"/>
    <w:rsid w:val="007E2119"/>
    <w:rsid w:val="007F362C"/>
    <w:rsid w:val="00804144"/>
    <w:rsid w:val="00811D4F"/>
    <w:rsid w:val="008268DE"/>
    <w:rsid w:val="00870B68"/>
    <w:rsid w:val="00886294"/>
    <w:rsid w:val="00892972"/>
    <w:rsid w:val="00893B42"/>
    <w:rsid w:val="00903BCD"/>
    <w:rsid w:val="00905C95"/>
    <w:rsid w:val="00911143"/>
    <w:rsid w:val="009409B3"/>
    <w:rsid w:val="009703E8"/>
    <w:rsid w:val="0097048E"/>
    <w:rsid w:val="00975CBD"/>
    <w:rsid w:val="00980B51"/>
    <w:rsid w:val="009A65A6"/>
    <w:rsid w:val="00A054A3"/>
    <w:rsid w:val="00A26956"/>
    <w:rsid w:val="00A30C52"/>
    <w:rsid w:val="00A32149"/>
    <w:rsid w:val="00A53A85"/>
    <w:rsid w:val="00A904C7"/>
    <w:rsid w:val="00AA5102"/>
    <w:rsid w:val="00AA69A3"/>
    <w:rsid w:val="00AC4B28"/>
    <w:rsid w:val="00AD2849"/>
    <w:rsid w:val="00AD6C07"/>
    <w:rsid w:val="00AF3851"/>
    <w:rsid w:val="00B1774C"/>
    <w:rsid w:val="00B37229"/>
    <w:rsid w:val="00B530C2"/>
    <w:rsid w:val="00B90D4B"/>
    <w:rsid w:val="00B91774"/>
    <w:rsid w:val="00B91D44"/>
    <w:rsid w:val="00BB2F8A"/>
    <w:rsid w:val="00BD6527"/>
    <w:rsid w:val="00BE1F4D"/>
    <w:rsid w:val="00BE77F1"/>
    <w:rsid w:val="00C00B63"/>
    <w:rsid w:val="00C20EC4"/>
    <w:rsid w:val="00C26382"/>
    <w:rsid w:val="00C276FB"/>
    <w:rsid w:val="00C336D6"/>
    <w:rsid w:val="00C35549"/>
    <w:rsid w:val="00C46601"/>
    <w:rsid w:val="00C50E5B"/>
    <w:rsid w:val="00CC1955"/>
    <w:rsid w:val="00CE4E76"/>
    <w:rsid w:val="00CF63D6"/>
    <w:rsid w:val="00D06112"/>
    <w:rsid w:val="00D06DBC"/>
    <w:rsid w:val="00D1011C"/>
    <w:rsid w:val="00D32B7C"/>
    <w:rsid w:val="00D52742"/>
    <w:rsid w:val="00D56E37"/>
    <w:rsid w:val="00D81EDB"/>
    <w:rsid w:val="00D91580"/>
    <w:rsid w:val="00DD3148"/>
    <w:rsid w:val="00DF1550"/>
    <w:rsid w:val="00DF5F6F"/>
    <w:rsid w:val="00E27BE6"/>
    <w:rsid w:val="00E33992"/>
    <w:rsid w:val="00E405AA"/>
    <w:rsid w:val="00E45D5B"/>
    <w:rsid w:val="00E63847"/>
    <w:rsid w:val="00E9309E"/>
    <w:rsid w:val="00EC1C4C"/>
    <w:rsid w:val="00ED4970"/>
    <w:rsid w:val="00EE2D16"/>
    <w:rsid w:val="00EF10C0"/>
    <w:rsid w:val="00EF5A13"/>
    <w:rsid w:val="00F22424"/>
    <w:rsid w:val="00F40110"/>
    <w:rsid w:val="00F91DD5"/>
    <w:rsid w:val="00F960D4"/>
    <w:rsid w:val="00F9722D"/>
    <w:rsid w:val="00FA0A5D"/>
    <w:rsid w:val="00FB1725"/>
    <w:rsid w:val="00FD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BA9F65"/>
  <w15:docId w15:val="{84D34FFC-CEE7-43E9-A910-5296EBB4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5549"/>
    <w:rPr>
      <w:rFonts w:eastAsia="Times New Roman"/>
      <w:sz w:val="24"/>
      <w:szCs w:val="24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360"/>
      </w:tabs>
      <w:spacing w:after="60"/>
    </w:pPr>
  </w:style>
  <w:style w:type="paragraph" w:customStyle="1" w:styleId="Address1">
    <w:name w:val="Address 1"/>
    <w:basedOn w:val="Normal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  <w:rsid w:val="00405512"/>
    <w:pPr>
      <w:tabs>
        <w:tab w:val="clear" w:pos="6480"/>
        <w:tab w:val="left" w:pos="5540"/>
      </w:tabs>
    </w:pPr>
    <w:rPr>
      <w:b/>
    </w:rPr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pPr>
      <w:jc w:val="both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DefaultParagraphFont"/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CC1955"/>
    <w:pPr>
      <w:spacing w:before="220" w:line="220" w:lineRule="atLeast"/>
      <w:jc w:val="center"/>
    </w:pPr>
    <w:rPr>
      <w:rFonts w:cs="Arial"/>
      <w:b/>
      <w:spacing w:val="-10"/>
    </w:rPr>
  </w:style>
  <w:style w:type="paragraph" w:customStyle="1" w:styleId="NoTitle">
    <w:name w:val="No Title"/>
    <w:basedOn w:val="SectionTitle"/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</w:style>
  <w:style w:type="character" w:styleId="PageNumber">
    <w:name w:val="page number"/>
    <w:rPr>
      <w:rFonts w:ascii="Arial" w:hAnsi="Arial"/>
      <w:sz w:val="18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pPr>
      <w:jc w:val="left"/>
    </w:pPr>
    <w:rPr>
      <w:b w:val="0"/>
      <w:spacing w:val="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33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2300A"/>
    <w:pPr>
      <w:widowControl w:val="0"/>
      <w:autoSpaceDE w:val="0"/>
      <w:autoSpaceDN w:val="0"/>
      <w:adjustRightInd w:val="0"/>
    </w:pPr>
    <w:rPr>
      <w:rFonts w:ascii="Georgia" w:eastAsia="Times New Roman" w:hAnsi="Georgia" w:cs="Georg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5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4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Resume.dot</Template>
  <TotalTime>26</TotalTime>
  <Pages>5</Pages>
  <Words>1952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Resume</vt:lpstr>
    </vt:vector>
  </TitlesOfParts>
  <Company>Microsoft Corp.</Company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creator>Mr. Karan</dc:creator>
  <cp:lastModifiedBy>Andrew Pillay</cp:lastModifiedBy>
  <cp:revision>6</cp:revision>
  <cp:lastPrinted>2009-11-01T10:20:00Z</cp:lastPrinted>
  <dcterms:created xsi:type="dcterms:W3CDTF">2019-03-11T11:07:00Z</dcterms:created>
  <dcterms:modified xsi:type="dcterms:W3CDTF">2021-02-03T05:55:00Z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2000113000</vt:i4>
  </property>
  <property fmtid="{D5CDD505-2E9C-101B-9397-08002B2CF9AE}" pid="4" name="LCID">
    <vt:i4>1033</vt:i4>
  </property>
  <property fmtid="{D5CDD505-2E9C-101B-9397-08002B2CF9AE}" pid="5" name="_DocHome">
    <vt:i4>815948195</vt:i4>
  </property>
</Properties>
</file>