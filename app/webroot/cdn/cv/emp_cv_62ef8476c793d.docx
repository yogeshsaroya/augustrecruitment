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592"/>
        <w:gridCol w:w="2592"/>
      </w:tblGrid>
      <w:tr w:rsidR="00AB600B" w:rsidRPr="00AC2DF6">
        <w:trPr>
          <w:jc w:val="right"/>
        </w:trPr>
        <w:tc>
          <w:tcPr>
            <w:tcW w:w="2592" w:type="dxa"/>
            <w:shd w:val="clear" w:color="auto" w:fill="auto"/>
          </w:tcPr>
          <w:p w:rsidR="00AB600B" w:rsidRPr="00AC2DF6" w:rsidRDefault="00C46713" w:rsidP="00AB600B">
            <w:pPr>
              <w:pStyle w:val="Address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Bsebba</w:t>
            </w:r>
            <w:proofErr w:type="spellEnd"/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Kfarchima</w:t>
            </w:r>
            <w:proofErr w:type="spellEnd"/>
          </w:p>
          <w:p w:rsidR="00AB600B" w:rsidRPr="00AC2DF6" w:rsidRDefault="00AB600B" w:rsidP="00AB600B">
            <w:pPr>
              <w:pStyle w:val="Address2"/>
              <w:rPr>
                <w:sz w:val="18"/>
                <w:szCs w:val="18"/>
              </w:rPr>
            </w:pPr>
          </w:p>
          <w:p w:rsidR="00AB600B" w:rsidRPr="00AC2DF6" w:rsidRDefault="00EA72D8" w:rsidP="00AB600B">
            <w:pPr>
              <w:pStyle w:val="Address2"/>
              <w:rPr>
                <w:sz w:val="18"/>
                <w:szCs w:val="18"/>
              </w:rPr>
            </w:pPr>
            <w:proofErr w:type="spellStart"/>
            <w:r w:rsidRPr="00AC2DF6">
              <w:rPr>
                <w:sz w:val="18"/>
                <w:szCs w:val="18"/>
              </w:rPr>
              <w:t>Beirut,</w:t>
            </w:r>
            <w:r w:rsidR="00AB600B" w:rsidRPr="00AC2DF6">
              <w:rPr>
                <w:sz w:val="18"/>
                <w:szCs w:val="18"/>
              </w:rPr>
              <w:t>Lebanon</w:t>
            </w:r>
            <w:proofErr w:type="spellEnd"/>
          </w:p>
        </w:tc>
        <w:tc>
          <w:tcPr>
            <w:tcW w:w="2592" w:type="dxa"/>
            <w:shd w:val="clear" w:color="auto" w:fill="auto"/>
          </w:tcPr>
          <w:p w:rsidR="00AB600B" w:rsidRPr="00AC2DF6" w:rsidRDefault="00FA6EF3" w:rsidP="00AB600B">
            <w:pPr>
              <w:pStyle w:val="Address1"/>
              <w:rPr>
                <w:sz w:val="18"/>
                <w:szCs w:val="18"/>
              </w:rPr>
            </w:pPr>
            <w:r w:rsidRPr="00AC2DF6">
              <w:rPr>
                <w:sz w:val="18"/>
                <w:szCs w:val="18"/>
              </w:rPr>
              <w:t xml:space="preserve">Phone </w:t>
            </w:r>
            <w:r w:rsidR="00AB600B" w:rsidRPr="00AC2DF6">
              <w:rPr>
                <w:sz w:val="18"/>
                <w:szCs w:val="18"/>
              </w:rPr>
              <w:t xml:space="preserve"> </w:t>
            </w:r>
          </w:p>
          <w:p w:rsidR="00AB600B" w:rsidRPr="00AC2DF6" w:rsidRDefault="00EA72D8" w:rsidP="00AB600B">
            <w:pPr>
              <w:pStyle w:val="Address1"/>
              <w:rPr>
                <w:sz w:val="18"/>
                <w:szCs w:val="18"/>
              </w:rPr>
            </w:pPr>
            <w:r w:rsidRPr="00AC2DF6">
              <w:rPr>
                <w:sz w:val="18"/>
                <w:szCs w:val="18"/>
              </w:rPr>
              <w:t xml:space="preserve">           </w:t>
            </w:r>
            <w:r w:rsidR="000150B6" w:rsidRPr="00AC2DF6">
              <w:rPr>
                <w:sz w:val="18"/>
                <w:szCs w:val="18"/>
              </w:rPr>
              <w:t>961 3 419694 (mobile)</w:t>
            </w:r>
          </w:p>
          <w:p w:rsidR="0055571F" w:rsidRPr="00AC2DF6" w:rsidRDefault="0055571F" w:rsidP="00DC245F">
            <w:pPr>
              <w:pStyle w:val="Address1"/>
              <w:rPr>
                <w:sz w:val="18"/>
                <w:szCs w:val="18"/>
              </w:rPr>
            </w:pPr>
            <w:r w:rsidRPr="00AC2DF6">
              <w:rPr>
                <w:sz w:val="18"/>
                <w:szCs w:val="18"/>
              </w:rPr>
              <w:t xml:space="preserve">           </w:t>
            </w:r>
            <w:r w:rsidR="00FA6A92">
              <w:rPr>
                <w:sz w:val="18"/>
                <w:szCs w:val="18"/>
              </w:rPr>
              <w:t>961 01 288641</w:t>
            </w:r>
          </w:p>
          <w:p w:rsidR="00AB600B" w:rsidRPr="00AC2DF6" w:rsidRDefault="00A252DB" w:rsidP="00AB600B">
            <w:pPr>
              <w:pStyle w:val="Address1"/>
              <w:rPr>
                <w:sz w:val="18"/>
                <w:szCs w:val="18"/>
                <w:lang w:val="fr-FR"/>
              </w:rPr>
            </w:pPr>
            <w:r w:rsidRPr="00AC2DF6">
              <w:rPr>
                <w:sz w:val="18"/>
                <w:szCs w:val="18"/>
                <w:lang w:val="fr-FR"/>
              </w:rPr>
              <w:t>E-mail   pierreishak@live</w:t>
            </w:r>
            <w:r w:rsidR="00AB600B" w:rsidRPr="00AC2DF6">
              <w:rPr>
                <w:sz w:val="18"/>
                <w:szCs w:val="18"/>
                <w:lang w:val="fr-FR"/>
              </w:rPr>
              <w:t>.com</w:t>
            </w:r>
          </w:p>
        </w:tc>
      </w:tr>
    </w:tbl>
    <w:p w:rsidR="00706A94" w:rsidRPr="00AC2DF6" w:rsidRDefault="005F2AC1" w:rsidP="002560C4">
      <w:pPr>
        <w:pStyle w:val="Name"/>
      </w:pPr>
      <w:r w:rsidRPr="00AC2DF6">
        <w:t xml:space="preserve">                                              </w:t>
      </w:r>
      <w:r w:rsidR="002560C4" w:rsidRPr="00AC2DF6">
        <w:t xml:space="preserve">    </w:t>
      </w:r>
      <w:r w:rsidRPr="00AC2DF6">
        <w:t xml:space="preserve"> </w:t>
      </w:r>
      <w:r w:rsidR="00F964DE">
        <w:rPr>
          <w:noProof/>
        </w:rPr>
        <w:drawing>
          <wp:inline distT="0" distB="0" distL="0" distR="0">
            <wp:extent cx="828675" cy="971550"/>
            <wp:effectExtent l="19050" t="0" r="9525" b="0"/>
            <wp:docPr id="1" name="Picture 1" descr="7129_250933840566_861425566_8597382_624746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129_250933840566_861425566_8597382_6247464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2DF6">
        <w:t xml:space="preserve">    </w:t>
      </w:r>
    </w:p>
    <w:p w:rsidR="00AB600B" w:rsidRPr="00AC2DF6" w:rsidRDefault="00905A47" w:rsidP="005F2AC1">
      <w:pPr>
        <w:pStyle w:val="Name"/>
      </w:pPr>
      <w:r w:rsidRPr="00AC2DF6">
        <w:t>PIERRE  JOSEPH  ISHAK</w:t>
      </w:r>
    </w:p>
    <w:tbl>
      <w:tblPr>
        <w:tblW w:w="100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80"/>
        <w:gridCol w:w="8100"/>
      </w:tblGrid>
      <w:tr w:rsidR="00AB600B" w:rsidRPr="00AC2DF6" w:rsidTr="007D41CB">
        <w:tc>
          <w:tcPr>
            <w:tcW w:w="1980" w:type="dxa"/>
            <w:shd w:val="clear" w:color="auto" w:fill="auto"/>
          </w:tcPr>
          <w:p w:rsidR="00AB600B" w:rsidRPr="00AC2DF6" w:rsidRDefault="00AB600B" w:rsidP="002F7D87">
            <w:pPr>
              <w:pStyle w:val="SectionTitle"/>
            </w:pPr>
            <w:r w:rsidRPr="00AC2DF6">
              <w:t xml:space="preserve">Personal </w:t>
            </w:r>
            <w:r w:rsidR="00905A47" w:rsidRPr="00AC2DF6">
              <w:t>Information</w:t>
            </w:r>
          </w:p>
        </w:tc>
        <w:tc>
          <w:tcPr>
            <w:tcW w:w="8100" w:type="dxa"/>
            <w:shd w:val="clear" w:color="auto" w:fill="auto"/>
          </w:tcPr>
          <w:p w:rsidR="00AB600B" w:rsidRPr="002F7D87" w:rsidRDefault="00AB600B" w:rsidP="00AB600B">
            <w:pPr>
              <w:pStyle w:val="Objective"/>
              <w:rPr>
                <w:sz w:val="22"/>
                <w:szCs w:val="22"/>
              </w:rPr>
            </w:pPr>
            <w:r w:rsidRPr="002F7D87">
              <w:rPr>
                <w:b/>
                <w:bCs/>
                <w:sz w:val="22"/>
                <w:szCs w:val="22"/>
              </w:rPr>
              <w:t>Nationality</w:t>
            </w:r>
            <w:r w:rsidRPr="002F7D87">
              <w:rPr>
                <w:sz w:val="22"/>
                <w:szCs w:val="22"/>
              </w:rPr>
              <w:t>: Lebanese</w:t>
            </w:r>
          </w:p>
          <w:p w:rsidR="00AB600B" w:rsidRPr="002F7D87" w:rsidRDefault="00AB600B" w:rsidP="00AB600B">
            <w:pPr>
              <w:pStyle w:val="BodyText"/>
              <w:rPr>
                <w:sz w:val="22"/>
                <w:szCs w:val="22"/>
              </w:rPr>
            </w:pPr>
            <w:r w:rsidRPr="002F7D87">
              <w:rPr>
                <w:b/>
                <w:bCs/>
                <w:sz w:val="22"/>
                <w:szCs w:val="22"/>
              </w:rPr>
              <w:t>Date of birth</w:t>
            </w:r>
            <w:r w:rsidR="00EA72D8" w:rsidRPr="002F7D87">
              <w:rPr>
                <w:sz w:val="22"/>
                <w:szCs w:val="22"/>
              </w:rPr>
              <w:t>: 29</w:t>
            </w:r>
            <w:r w:rsidRPr="002F7D87">
              <w:rPr>
                <w:sz w:val="22"/>
                <w:szCs w:val="22"/>
              </w:rPr>
              <w:t xml:space="preserve"> </w:t>
            </w:r>
            <w:r w:rsidR="00EA72D8" w:rsidRPr="002F7D87">
              <w:rPr>
                <w:sz w:val="22"/>
                <w:szCs w:val="22"/>
              </w:rPr>
              <w:t>June 1978</w:t>
            </w:r>
          </w:p>
          <w:p w:rsidR="00706A94" w:rsidRPr="00AC2DF6" w:rsidRDefault="00706A94" w:rsidP="000311FA">
            <w:pPr>
              <w:pStyle w:val="BodyText"/>
            </w:pPr>
          </w:p>
        </w:tc>
      </w:tr>
      <w:tr w:rsidR="00AB600B" w:rsidRPr="00AC2DF6" w:rsidTr="007D41CB">
        <w:tc>
          <w:tcPr>
            <w:tcW w:w="1980" w:type="dxa"/>
            <w:shd w:val="clear" w:color="auto" w:fill="auto"/>
          </w:tcPr>
          <w:p w:rsidR="00AB600B" w:rsidRPr="00AC2DF6" w:rsidRDefault="00AB600B" w:rsidP="002F7D87">
            <w:pPr>
              <w:pStyle w:val="SectionTitle"/>
            </w:pPr>
          </w:p>
        </w:tc>
        <w:tc>
          <w:tcPr>
            <w:tcW w:w="8100" w:type="dxa"/>
            <w:shd w:val="clear" w:color="auto" w:fill="auto"/>
          </w:tcPr>
          <w:p w:rsidR="00AB600B" w:rsidRPr="002F7D87" w:rsidRDefault="00AB600B" w:rsidP="00AB600B">
            <w:pPr>
              <w:pStyle w:val="Objective"/>
              <w:rPr>
                <w:sz w:val="22"/>
                <w:szCs w:val="22"/>
              </w:rPr>
            </w:pPr>
          </w:p>
          <w:p w:rsidR="00706A94" w:rsidRPr="00AC2DF6" w:rsidRDefault="00706A94" w:rsidP="00706A94">
            <w:pPr>
              <w:pStyle w:val="BodyText"/>
            </w:pPr>
          </w:p>
        </w:tc>
      </w:tr>
      <w:tr w:rsidR="00AB600B" w:rsidRPr="00AC2DF6" w:rsidTr="007D41CB">
        <w:tc>
          <w:tcPr>
            <w:tcW w:w="1980" w:type="dxa"/>
            <w:shd w:val="clear" w:color="auto" w:fill="auto"/>
          </w:tcPr>
          <w:p w:rsidR="00AB600B" w:rsidRPr="00AC2DF6" w:rsidRDefault="00AB600B" w:rsidP="002F7D87">
            <w:pPr>
              <w:pStyle w:val="SectionTitle"/>
            </w:pPr>
            <w:r w:rsidRPr="00AC2DF6">
              <w:t>Education</w:t>
            </w:r>
          </w:p>
        </w:tc>
        <w:tc>
          <w:tcPr>
            <w:tcW w:w="8100" w:type="dxa"/>
            <w:shd w:val="clear" w:color="auto" w:fill="auto"/>
          </w:tcPr>
          <w:p w:rsidR="0051432D" w:rsidRPr="002F7D87" w:rsidRDefault="00EA72D8" w:rsidP="0051432D">
            <w:pPr>
              <w:pStyle w:val="CompanyName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1998 - 2001</w:t>
            </w:r>
            <w:r w:rsidR="001E5C5C" w:rsidRPr="002F7D87">
              <w:rPr>
                <w:sz w:val="22"/>
                <w:szCs w:val="22"/>
              </w:rPr>
              <w:t xml:space="preserve">                          </w:t>
            </w:r>
            <w:proofErr w:type="spellStart"/>
            <w:r w:rsidRPr="002F7D87">
              <w:rPr>
                <w:sz w:val="22"/>
                <w:szCs w:val="22"/>
              </w:rPr>
              <w:t>Pigier</w:t>
            </w:r>
            <w:proofErr w:type="spellEnd"/>
            <w:r w:rsidRPr="002F7D87">
              <w:rPr>
                <w:sz w:val="22"/>
                <w:szCs w:val="22"/>
              </w:rPr>
              <w:t xml:space="preserve"> .</w:t>
            </w:r>
            <w:r w:rsidR="00F83AC7">
              <w:rPr>
                <w:sz w:val="22"/>
                <w:szCs w:val="22"/>
              </w:rPr>
              <w:t xml:space="preserve"> French</w:t>
            </w:r>
            <w:r w:rsidRPr="002F7D87">
              <w:rPr>
                <w:sz w:val="22"/>
                <w:szCs w:val="22"/>
              </w:rPr>
              <w:t xml:space="preserve"> School of Business </w:t>
            </w:r>
            <w:r w:rsidR="0005026A" w:rsidRPr="002F7D87">
              <w:rPr>
                <w:sz w:val="22"/>
                <w:szCs w:val="22"/>
              </w:rPr>
              <w:t xml:space="preserve"> </w:t>
            </w:r>
            <w:r w:rsidRPr="002F7D87">
              <w:rPr>
                <w:sz w:val="22"/>
                <w:szCs w:val="22"/>
              </w:rPr>
              <w:t xml:space="preserve">    </w:t>
            </w:r>
            <w:r w:rsidR="0005026A" w:rsidRPr="002F7D87">
              <w:rPr>
                <w:sz w:val="22"/>
                <w:szCs w:val="22"/>
              </w:rPr>
              <w:t>Beirut</w:t>
            </w:r>
            <w:r w:rsidR="005D741A" w:rsidRPr="002F7D87">
              <w:rPr>
                <w:sz w:val="22"/>
                <w:szCs w:val="22"/>
              </w:rPr>
              <w:t xml:space="preserve"> , Lebanon</w:t>
            </w:r>
          </w:p>
          <w:p w:rsidR="00EA72D8" w:rsidRPr="002F7D87" w:rsidRDefault="00CF5E8A" w:rsidP="0051432D">
            <w:pPr>
              <w:pStyle w:val="JobTitle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in </w:t>
            </w:r>
            <w:r w:rsidR="00EA72D8" w:rsidRPr="002F7D87">
              <w:rPr>
                <w:bCs/>
                <w:sz w:val="22"/>
                <w:szCs w:val="22"/>
              </w:rPr>
              <w:t xml:space="preserve"> Hotel </w:t>
            </w:r>
            <w:r w:rsidR="0051432D" w:rsidRPr="002F7D87">
              <w:rPr>
                <w:bCs/>
                <w:sz w:val="22"/>
                <w:szCs w:val="22"/>
              </w:rPr>
              <w:t>Management</w:t>
            </w:r>
            <w:r w:rsidR="00EA72D8" w:rsidRPr="002F7D87">
              <w:rPr>
                <w:bCs/>
                <w:sz w:val="22"/>
                <w:szCs w:val="22"/>
              </w:rPr>
              <w:t xml:space="preserve">    </w:t>
            </w:r>
          </w:p>
          <w:p w:rsidR="0082684B" w:rsidRPr="002F7D87" w:rsidRDefault="00EA72D8" w:rsidP="00EA72D8">
            <w:pPr>
              <w:pStyle w:val="CompanyName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1995 - 1998</w:t>
            </w:r>
            <w:r w:rsidR="00FA4984" w:rsidRPr="002F7D87">
              <w:rPr>
                <w:sz w:val="22"/>
                <w:szCs w:val="22"/>
              </w:rPr>
              <w:t xml:space="preserve">                         </w:t>
            </w:r>
            <w:r w:rsidRPr="002F7D87">
              <w:rPr>
                <w:sz w:val="22"/>
                <w:szCs w:val="22"/>
              </w:rPr>
              <w:t xml:space="preserve"> </w:t>
            </w:r>
            <w:r w:rsidR="003E6BD1">
              <w:rPr>
                <w:sz w:val="22"/>
                <w:szCs w:val="22"/>
              </w:rPr>
              <w:t xml:space="preserve">College </w:t>
            </w:r>
            <w:r w:rsidR="0065085F">
              <w:rPr>
                <w:sz w:val="22"/>
                <w:szCs w:val="22"/>
              </w:rPr>
              <w:t xml:space="preserve">La </w:t>
            </w:r>
            <w:proofErr w:type="spellStart"/>
            <w:r w:rsidR="0065085F">
              <w:rPr>
                <w:sz w:val="22"/>
                <w:szCs w:val="22"/>
              </w:rPr>
              <w:t>Sagesse</w:t>
            </w:r>
            <w:proofErr w:type="spellEnd"/>
            <w:r w:rsidRPr="002F7D87">
              <w:rPr>
                <w:sz w:val="22"/>
                <w:szCs w:val="22"/>
              </w:rPr>
              <w:t xml:space="preserve">                    Beirut</w:t>
            </w:r>
            <w:r w:rsidR="005D741A" w:rsidRPr="002F7D87">
              <w:rPr>
                <w:sz w:val="22"/>
                <w:szCs w:val="22"/>
              </w:rPr>
              <w:t xml:space="preserve"> , Lebanon</w:t>
            </w:r>
          </w:p>
          <w:p w:rsidR="00AB600B" w:rsidRPr="002F7D87" w:rsidRDefault="0082684B" w:rsidP="00706A94">
            <w:pPr>
              <w:pStyle w:val="JobTitle"/>
              <w:rPr>
                <w:sz w:val="22"/>
                <w:szCs w:val="22"/>
              </w:rPr>
            </w:pPr>
            <w:r w:rsidRPr="002F7D87">
              <w:rPr>
                <w:bCs/>
                <w:sz w:val="22"/>
                <w:szCs w:val="22"/>
              </w:rPr>
              <w:t xml:space="preserve"> </w:t>
            </w:r>
            <w:r w:rsidR="00F811E0">
              <w:rPr>
                <w:bCs/>
                <w:sz w:val="22"/>
                <w:szCs w:val="22"/>
              </w:rPr>
              <w:t xml:space="preserve">College </w:t>
            </w:r>
          </w:p>
          <w:p w:rsidR="00706A94" w:rsidRPr="002F7D87" w:rsidRDefault="00706A94" w:rsidP="00092474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AB600B" w:rsidRPr="00AC2DF6" w:rsidTr="007D41CB">
        <w:tc>
          <w:tcPr>
            <w:tcW w:w="1980" w:type="dxa"/>
            <w:shd w:val="clear" w:color="auto" w:fill="auto"/>
          </w:tcPr>
          <w:p w:rsidR="002D3EEE" w:rsidRPr="002F7D87" w:rsidRDefault="00AB600B" w:rsidP="002F7D87">
            <w:pPr>
              <w:pStyle w:val="SectionTitle"/>
            </w:pPr>
            <w:r w:rsidRPr="002F7D87">
              <w:t>Professional experience</w:t>
            </w:r>
          </w:p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2D3EEE" w:rsidRPr="00AC2DF6" w:rsidRDefault="002D3EEE" w:rsidP="002D3EEE"/>
          <w:p w:rsidR="00092474" w:rsidRPr="00AC2DF6" w:rsidRDefault="00092474" w:rsidP="002D3EEE"/>
          <w:p w:rsidR="00092474" w:rsidRPr="00AC2DF6" w:rsidRDefault="00092474" w:rsidP="002D3EEE"/>
          <w:p w:rsidR="002D3EEE" w:rsidRPr="00AC2DF6" w:rsidRDefault="002D3EEE" w:rsidP="002D3EEE"/>
          <w:p w:rsidR="00AB600B" w:rsidRPr="00AC2DF6" w:rsidRDefault="00AB600B" w:rsidP="002D3EEE">
            <w:pPr>
              <w:jc w:val="right"/>
            </w:pPr>
          </w:p>
        </w:tc>
        <w:tc>
          <w:tcPr>
            <w:tcW w:w="8100" w:type="dxa"/>
            <w:shd w:val="clear" w:color="auto" w:fill="auto"/>
          </w:tcPr>
          <w:p w:rsidR="009001CB" w:rsidRDefault="009001CB" w:rsidP="0082684B">
            <w:pPr>
              <w:pStyle w:val="CompanyName"/>
              <w:rPr>
                <w:sz w:val="22"/>
                <w:szCs w:val="22"/>
                <w:u w:val="single"/>
              </w:rPr>
            </w:pPr>
          </w:p>
          <w:p w:rsidR="009001CB" w:rsidRDefault="009001CB" w:rsidP="009001CB">
            <w:pPr>
              <w:pStyle w:val="CompanyName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2022-Present</w:t>
            </w:r>
            <w:r>
              <w:rPr>
                <w:sz w:val="22"/>
                <w:szCs w:val="22"/>
              </w:rPr>
              <w:t xml:space="preserve">         Prime Support General Services                Iraq</w:t>
            </w:r>
          </w:p>
          <w:p w:rsidR="009001CB" w:rsidRPr="009001CB" w:rsidRDefault="009001CB" w:rsidP="009001CB">
            <w:pPr>
              <w:pStyle w:val="ListParagraph"/>
              <w:numPr>
                <w:ilvl w:val="0"/>
                <w:numId w:val="16"/>
              </w:numPr>
            </w:pPr>
            <w:r>
              <w:t xml:space="preserve">               Housekeeping Manager  (Chinese Camp </w:t>
            </w:r>
            <w:proofErr w:type="spellStart"/>
            <w:r>
              <w:t>Petrochina</w:t>
            </w:r>
            <w:proofErr w:type="spellEnd"/>
            <w:r>
              <w:t>)</w:t>
            </w:r>
          </w:p>
          <w:p w:rsidR="00E85D4E" w:rsidRDefault="00A4726C" w:rsidP="0082684B">
            <w:pPr>
              <w:pStyle w:val="CompanyName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 xml:space="preserve">2018- </w:t>
            </w:r>
            <w:r w:rsidR="009001CB">
              <w:rPr>
                <w:sz w:val="22"/>
                <w:szCs w:val="22"/>
                <w:u w:val="single"/>
              </w:rPr>
              <w:t>2022</w:t>
            </w:r>
            <w:r w:rsidRPr="00A4726C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Citea</w:t>
            </w:r>
            <w:proofErr w:type="spellEnd"/>
            <w:r>
              <w:rPr>
                <w:sz w:val="22"/>
                <w:szCs w:val="22"/>
              </w:rPr>
              <w:t xml:space="preserve"> Apartment Hotel                             </w:t>
            </w:r>
            <w:proofErr w:type="spellStart"/>
            <w:r>
              <w:rPr>
                <w:sz w:val="22"/>
                <w:szCs w:val="22"/>
              </w:rPr>
              <w:t>Ashrafieh</w:t>
            </w:r>
            <w:proofErr w:type="spellEnd"/>
            <w:r>
              <w:rPr>
                <w:sz w:val="22"/>
                <w:szCs w:val="22"/>
              </w:rPr>
              <w:t xml:space="preserve"> , Lebanon</w:t>
            </w:r>
          </w:p>
          <w:p w:rsidR="00A4726C" w:rsidRPr="00A4726C" w:rsidRDefault="00A4726C" w:rsidP="00A4726C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t xml:space="preserve">        </w:t>
            </w:r>
            <w:r w:rsidR="006E0125">
              <w:t xml:space="preserve">     Outlet Manager acting Duty Manager</w:t>
            </w:r>
            <w:r w:rsidR="00A65B6D">
              <w:rPr>
                <w:sz w:val="22"/>
                <w:szCs w:val="22"/>
              </w:rPr>
              <w:t>.</w:t>
            </w:r>
          </w:p>
          <w:p w:rsidR="00FD2130" w:rsidRDefault="00A252DB" w:rsidP="00FD2130">
            <w:pPr>
              <w:pStyle w:val="CompanyName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  <w:u w:val="single"/>
              </w:rPr>
              <w:t xml:space="preserve">2010- </w:t>
            </w:r>
            <w:r w:rsidR="00A4726C">
              <w:rPr>
                <w:sz w:val="22"/>
                <w:szCs w:val="22"/>
                <w:u w:val="single"/>
              </w:rPr>
              <w:t>2018</w:t>
            </w:r>
            <w:r w:rsidRPr="002F7D87">
              <w:rPr>
                <w:sz w:val="22"/>
                <w:szCs w:val="22"/>
              </w:rPr>
              <w:t xml:space="preserve"> </w:t>
            </w:r>
            <w:r w:rsidR="00FD2130" w:rsidRPr="002F7D87">
              <w:rPr>
                <w:sz w:val="22"/>
                <w:szCs w:val="22"/>
              </w:rPr>
              <w:t xml:space="preserve">              </w:t>
            </w:r>
            <w:proofErr w:type="spellStart"/>
            <w:r w:rsidR="00FD2130" w:rsidRPr="002F7D87">
              <w:rPr>
                <w:sz w:val="22"/>
                <w:szCs w:val="22"/>
              </w:rPr>
              <w:t>Boubess</w:t>
            </w:r>
            <w:proofErr w:type="spellEnd"/>
            <w:r w:rsidR="00FD2130" w:rsidRPr="002F7D87">
              <w:rPr>
                <w:sz w:val="22"/>
                <w:szCs w:val="22"/>
              </w:rPr>
              <w:t xml:space="preserve"> Group</w:t>
            </w:r>
            <w:r w:rsidRPr="002F7D87">
              <w:rPr>
                <w:sz w:val="22"/>
                <w:szCs w:val="22"/>
              </w:rPr>
              <w:t xml:space="preserve">                         </w:t>
            </w:r>
            <w:r w:rsidR="00FD2130" w:rsidRPr="002F7D87">
              <w:rPr>
                <w:sz w:val="22"/>
                <w:szCs w:val="22"/>
              </w:rPr>
              <w:t xml:space="preserve">               </w:t>
            </w:r>
            <w:r w:rsidRPr="002F7D87">
              <w:rPr>
                <w:sz w:val="22"/>
                <w:szCs w:val="22"/>
              </w:rPr>
              <w:t>Beirut , Lebanon</w:t>
            </w:r>
          </w:p>
          <w:p w:rsidR="00231531" w:rsidRDefault="00231531" w:rsidP="00231531"/>
          <w:p w:rsidR="00F12880" w:rsidRDefault="0065085F" w:rsidP="00231531">
            <w:r>
              <w:t>Worked as a problem solver at their many different locations</w:t>
            </w:r>
            <w:r w:rsidR="00281006">
              <w:t xml:space="preserve"> </w:t>
            </w:r>
            <w:r w:rsidR="00AA6B8A">
              <w:t>, including</w:t>
            </w:r>
            <w:r w:rsidR="00E60601">
              <w:t xml:space="preserve"> a </w:t>
            </w:r>
            <w:r w:rsidR="00AA6B8A">
              <w:t xml:space="preserve"> </w:t>
            </w:r>
            <w:r w:rsidR="000D3534">
              <w:t xml:space="preserve">turnkey </w:t>
            </w:r>
            <w:r w:rsidR="00F2054B">
              <w:t>project manage</w:t>
            </w:r>
            <w:r w:rsidR="006328B5">
              <w:t>r</w:t>
            </w:r>
            <w:r w:rsidR="003B2469">
              <w:t>.</w:t>
            </w:r>
            <w:r w:rsidR="00B5723F">
              <w:t xml:space="preserve">  </w:t>
            </w:r>
          </w:p>
          <w:p w:rsidR="003B2469" w:rsidRPr="00231531" w:rsidRDefault="003B2469" w:rsidP="00231531"/>
          <w:p w:rsidR="00D52426" w:rsidRPr="002F7D87" w:rsidRDefault="00D52426" w:rsidP="00D64010">
            <w:pPr>
              <w:numPr>
                <w:ilvl w:val="3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Manager  pre-opening </w:t>
            </w:r>
            <w:r w:rsidR="00D64010" w:rsidRPr="002F7D87">
              <w:rPr>
                <w:sz w:val="22"/>
                <w:szCs w:val="22"/>
              </w:rPr>
              <w:t xml:space="preserve">(Market – International Restaurant- Mine El </w:t>
            </w:r>
            <w:proofErr w:type="spellStart"/>
            <w:r w:rsidR="00D64010" w:rsidRPr="002F7D87">
              <w:rPr>
                <w:sz w:val="22"/>
                <w:szCs w:val="22"/>
              </w:rPr>
              <w:t>Hosson</w:t>
            </w:r>
            <w:proofErr w:type="spellEnd"/>
            <w:r w:rsidRPr="002F7D87">
              <w:rPr>
                <w:sz w:val="22"/>
                <w:szCs w:val="22"/>
              </w:rPr>
              <w:t>)</w:t>
            </w:r>
          </w:p>
          <w:p w:rsidR="00D52426" w:rsidRPr="002F7D87" w:rsidRDefault="00057643" w:rsidP="00D52426">
            <w:pPr>
              <w:pStyle w:val="CompanyName"/>
              <w:numPr>
                <w:ilvl w:val="3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Manager </w:t>
            </w:r>
            <w:r w:rsidR="00D52426" w:rsidRPr="002F7D87">
              <w:rPr>
                <w:sz w:val="22"/>
                <w:szCs w:val="22"/>
              </w:rPr>
              <w:t>(</w:t>
            </w:r>
            <w:proofErr w:type="spellStart"/>
            <w:r w:rsidR="00D52426" w:rsidRPr="002F7D87">
              <w:rPr>
                <w:sz w:val="22"/>
                <w:szCs w:val="22"/>
              </w:rPr>
              <w:t>kaiten</w:t>
            </w:r>
            <w:proofErr w:type="spellEnd"/>
            <w:r w:rsidR="00D52426" w:rsidRPr="002F7D87">
              <w:rPr>
                <w:sz w:val="22"/>
                <w:szCs w:val="22"/>
              </w:rPr>
              <w:t xml:space="preserve"> –</w:t>
            </w:r>
            <w:r w:rsidRPr="002F7D87">
              <w:rPr>
                <w:sz w:val="22"/>
                <w:szCs w:val="22"/>
              </w:rPr>
              <w:t xml:space="preserve"> </w:t>
            </w:r>
            <w:proofErr w:type="spellStart"/>
            <w:r w:rsidRPr="002F7D87">
              <w:rPr>
                <w:sz w:val="22"/>
                <w:szCs w:val="22"/>
              </w:rPr>
              <w:t>Hamra</w:t>
            </w:r>
            <w:proofErr w:type="spellEnd"/>
            <w:r w:rsidR="00D52426" w:rsidRPr="002F7D87">
              <w:rPr>
                <w:sz w:val="22"/>
                <w:szCs w:val="22"/>
              </w:rPr>
              <w:t xml:space="preserve">) </w:t>
            </w:r>
            <w:r w:rsidR="00D64010" w:rsidRPr="002F7D87">
              <w:rPr>
                <w:sz w:val="22"/>
                <w:szCs w:val="22"/>
              </w:rPr>
              <w:t>for one year and eight months.</w:t>
            </w:r>
          </w:p>
          <w:p w:rsidR="00FD2130" w:rsidRPr="002F7D87" w:rsidRDefault="00D52426" w:rsidP="00D52426">
            <w:pPr>
              <w:pStyle w:val="CompanyName"/>
              <w:numPr>
                <w:ilvl w:val="3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Team Leader (The Met café </w:t>
            </w:r>
            <w:r w:rsidR="00057643" w:rsidRPr="002F7D87">
              <w:rPr>
                <w:sz w:val="22"/>
                <w:szCs w:val="22"/>
              </w:rPr>
              <w:t>-</w:t>
            </w:r>
            <w:r w:rsidR="00D64010" w:rsidRPr="002F7D87">
              <w:rPr>
                <w:sz w:val="22"/>
                <w:szCs w:val="22"/>
              </w:rPr>
              <w:t>Beiru</w:t>
            </w:r>
            <w:r w:rsidRPr="002F7D87">
              <w:rPr>
                <w:sz w:val="22"/>
                <w:szCs w:val="22"/>
              </w:rPr>
              <w:t>t souks</w:t>
            </w:r>
            <w:r w:rsidR="00D64010" w:rsidRPr="002F7D87">
              <w:rPr>
                <w:sz w:val="22"/>
                <w:szCs w:val="22"/>
              </w:rPr>
              <w:t>)</w:t>
            </w:r>
            <w:r w:rsidR="00FD2130" w:rsidRPr="002F7D87">
              <w:rPr>
                <w:sz w:val="22"/>
                <w:szCs w:val="22"/>
              </w:rPr>
              <w:t xml:space="preserve"> </w:t>
            </w:r>
            <w:r w:rsidRPr="002F7D87">
              <w:rPr>
                <w:sz w:val="22"/>
                <w:szCs w:val="22"/>
              </w:rPr>
              <w:t>for two years.</w:t>
            </w:r>
            <w:r w:rsidR="00FD2130" w:rsidRPr="002F7D87">
              <w:rPr>
                <w:sz w:val="22"/>
                <w:szCs w:val="22"/>
              </w:rPr>
              <w:t xml:space="preserve">                         </w:t>
            </w:r>
          </w:p>
          <w:p w:rsidR="00935FFB" w:rsidRPr="002F7D87" w:rsidRDefault="00D52426" w:rsidP="00D52426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Team Leader (</w:t>
            </w:r>
            <w:proofErr w:type="spellStart"/>
            <w:r w:rsidRPr="002F7D87">
              <w:rPr>
                <w:sz w:val="22"/>
                <w:szCs w:val="22"/>
              </w:rPr>
              <w:t>Benihana</w:t>
            </w:r>
            <w:proofErr w:type="spellEnd"/>
            <w:r w:rsidRPr="002F7D87">
              <w:rPr>
                <w:sz w:val="22"/>
                <w:szCs w:val="22"/>
              </w:rPr>
              <w:t xml:space="preserve"> – Japanese Restaurant) for </w:t>
            </w:r>
            <w:r w:rsidR="00D64010" w:rsidRPr="002F7D87">
              <w:rPr>
                <w:sz w:val="22"/>
                <w:szCs w:val="22"/>
              </w:rPr>
              <w:t>one year and five</w:t>
            </w:r>
            <w:r w:rsidRPr="002F7D87">
              <w:rPr>
                <w:sz w:val="22"/>
                <w:szCs w:val="22"/>
              </w:rPr>
              <w:t xml:space="preserve"> months.</w:t>
            </w:r>
          </w:p>
          <w:p w:rsidR="00FD2130" w:rsidRPr="002F7D87" w:rsidRDefault="00334512" w:rsidP="00334512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Team Leader </w:t>
            </w:r>
            <w:r w:rsidR="00D64010" w:rsidRPr="002F7D87">
              <w:rPr>
                <w:sz w:val="22"/>
                <w:szCs w:val="22"/>
              </w:rPr>
              <w:t>(</w:t>
            </w:r>
            <w:r w:rsidRPr="002F7D87">
              <w:rPr>
                <w:sz w:val="22"/>
                <w:szCs w:val="22"/>
              </w:rPr>
              <w:t>Room Service-</w:t>
            </w:r>
            <w:r w:rsidR="00D64010" w:rsidRPr="002F7D87">
              <w:rPr>
                <w:sz w:val="22"/>
                <w:szCs w:val="22"/>
              </w:rPr>
              <w:t>Le Commodore Hotel</w:t>
            </w:r>
            <w:r w:rsidR="00FD2130" w:rsidRPr="002F7D87">
              <w:rPr>
                <w:sz w:val="22"/>
                <w:szCs w:val="22"/>
              </w:rPr>
              <w:t>)</w:t>
            </w:r>
            <w:r w:rsidR="00D52426" w:rsidRPr="002F7D87">
              <w:rPr>
                <w:sz w:val="22"/>
                <w:szCs w:val="22"/>
              </w:rPr>
              <w:t xml:space="preserve"> for one year.</w:t>
            </w:r>
          </w:p>
          <w:p w:rsidR="00FC16AA" w:rsidRPr="002F7D87" w:rsidRDefault="00A252DB" w:rsidP="00FD2130">
            <w:pPr>
              <w:ind w:left="384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 </w:t>
            </w:r>
          </w:p>
          <w:p w:rsidR="00A252DB" w:rsidRPr="002F7D87" w:rsidRDefault="00E85D4E" w:rsidP="00FC16AA">
            <w:pPr>
              <w:ind w:left="24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  <w:u w:val="single"/>
              </w:rPr>
              <w:t>2008-</w:t>
            </w:r>
            <w:r w:rsidR="0035759C" w:rsidRPr="002F7D87">
              <w:rPr>
                <w:sz w:val="22"/>
                <w:szCs w:val="22"/>
                <w:u w:val="single"/>
              </w:rPr>
              <w:t>2010</w:t>
            </w:r>
            <w:r w:rsidRPr="002F7D87">
              <w:rPr>
                <w:sz w:val="22"/>
                <w:szCs w:val="22"/>
              </w:rPr>
              <w:t xml:space="preserve">                     La </w:t>
            </w:r>
            <w:proofErr w:type="spellStart"/>
            <w:r w:rsidRPr="002F7D87">
              <w:rPr>
                <w:sz w:val="22"/>
                <w:szCs w:val="22"/>
              </w:rPr>
              <w:t>Cigale</w:t>
            </w:r>
            <w:proofErr w:type="spellEnd"/>
            <w:r w:rsidRPr="002F7D87">
              <w:rPr>
                <w:sz w:val="22"/>
                <w:szCs w:val="22"/>
              </w:rPr>
              <w:t xml:space="preserve"> Hotel                                 </w:t>
            </w:r>
            <w:r w:rsidR="00FD2130" w:rsidRPr="002F7D87">
              <w:rPr>
                <w:sz w:val="22"/>
                <w:szCs w:val="22"/>
              </w:rPr>
              <w:t xml:space="preserve">    </w:t>
            </w:r>
            <w:r w:rsidRPr="002F7D87">
              <w:rPr>
                <w:sz w:val="22"/>
                <w:szCs w:val="22"/>
              </w:rPr>
              <w:t xml:space="preserve"> Qatar – Doha</w:t>
            </w:r>
          </w:p>
          <w:p w:rsidR="00FD2130" w:rsidRPr="002F7D87" w:rsidRDefault="00FD2130" w:rsidP="00FC16AA">
            <w:pPr>
              <w:ind w:left="24"/>
              <w:rPr>
                <w:sz w:val="22"/>
                <w:szCs w:val="22"/>
              </w:rPr>
            </w:pPr>
          </w:p>
          <w:p w:rsidR="00334512" w:rsidRPr="002F7D87" w:rsidRDefault="00720C92" w:rsidP="00334512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Pre-opening Club Floor (VIP Lounge</w:t>
            </w:r>
            <w:r w:rsidR="00C413E1">
              <w:rPr>
                <w:sz w:val="22"/>
                <w:szCs w:val="22"/>
              </w:rPr>
              <w:t>, Floor Manager)</w:t>
            </w:r>
          </w:p>
          <w:p w:rsidR="001059AC" w:rsidRPr="002F7D87" w:rsidRDefault="00334512" w:rsidP="00334512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Banquet</w:t>
            </w:r>
            <w:r w:rsidR="001059AC" w:rsidRPr="002F7D87">
              <w:rPr>
                <w:sz w:val="22"/>
                <w:szCs w:val="22"/>
              </w:rPr>
              <w:t xml:space="preserve"> (</w:t>
            </w:r>
            <w:r w:rsidRPr="002F7D87">
              <w:rPr>
                <w:sz w:val="22"/>
                <w:szCs w:val="22"/>
              </w:rPr>
              <w:t xml:space="preserve"> Manager)</w:t>
            </w:r>
          </w:p>
          <w:p w:rsidR="00AC7769" w:rsidRPr="002F7D87" w:rsidRDefault="001059AC" w:rsidP="00BD39D9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Ramadan tent (</w:t>
            </w:r>
            <w:r w:rsidR="00BD39D9" w:rsidRPr="002F7D87">
              <w:rPr>
                <w:sz w:val="22"/>
                <w:szCs w:val="22"/>
              </w:rPr>
              <w:t>Headwaiter</w:t>
            </w:r>
            <w:r w:rsidR="00F47CF7">
              <w:rPr>
                <w:sz w:val="22"/>
                <w:szCs w:val="22"/>
              </w:rPr>
              <w:t>, Assistant Manager)</w:t>
            </w:r>
          </w:p>
          <w:p w:rsidR="001059AC" w:rsidRPr="002F7D87" w:rsidRDefault="001059AC" w:rsidP="0002487F">
            <w:pPr>
              <w:ind w:left="24"/>
              <w:rPr>
                <w:sz w:val="22"/>
                <w:szCs w:val="22"/>
              </w:rPr>
            </w:pPr>
          </w:p>
          <w:p w:rsidR="00B703AC" w:rsidRPr="002F7D87" w:rsidRDefault="00B703AC" w:rsidP="00BD39D9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092474" w:rsidRPr="002F7D87" w:rsidRDefault="00092474" w:rsidP="00092474">
            <w:pPr>
              <w:rPr>
                <w:sz w:val="22"/>
                <w:szCs w:val="22"/>
              </w:rPr>
            </w:pPr>
          </w:p>
          <w:p w:rsidR="00AB600B" w:rsidRPr="002F7D87" w:rsidRDefault="005D741A" w:rsidP="0082684B">
            <w:pPr>
              <w:pStyle w:val="CompanyName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  <w:u w:val="single"/>
              </w:rPr>
              <w:t>2002</w:t>
            </w:r>
            <w:r w:rsidR="0082684B" w:rsidRPr="002F7D87">
              <w:rPr>
                <w:sz w:val="22"/>
                <w:szCs w:val="22"/>
                <w:u w:val="single"/>
              </w:rPr>
              <w:t>-</w:t>
            </w:r>
            <w:r w:rsidR="00E85D4E" w:rsidRPr="002F7D87">
              <w:rPr>
                <w:sz w:val="22"/>
                <w:szCs w:val="22"/>
                <w:u w:val="single"/>
              </w:rPr>
              <w:t>2008</w:t>
            </w:r>
            <w:r w:rsidR="00AB600B" w:rsidRPr="002F7D87">
              <w:rPr>
                <w:sz w:val="22"/>
                <w:szCs w:val="22"/>
              </w:rPr>
              <w:tab/>
            </w:r>
            <w:r w:rsidR="0082684B" w:rsidRPr="002F7D87">
              <w:rPr>
                <w:sz w:val="22"/>
                <w:szCs w:val="22"/>
              </w:rPr>
              <w:t>Phoenicia Intercontinental                  Beirut</w:t>
            </w:r>
            <w:r w:rsidR="00ED69DF" w:rsidRPr="002F7D87">
              <w:rPr>
                <w:sz w:val="22"/>
                <w:szCs w:val="22"/>
              </w:rPr>
              <w:t xml:space="preserve"> </w:t>
            </w:r>
            <w:proofErr w:type="spellStart"/>
            <w:r w:rsidR="00ED69DF" w:rsidRPr="002F7D87">
              <w:rPr>
                <w:sz w:val="22"/>
                <w:szCs w:val="22"/>
              </w:rPr>
              <w:t>Minet</w:t>
            </w:r>
            <w:proofErr w:type="spellEnd"/>
            <w:r w:rsidR="00ED69DF" w:rsidRPr="002F7D87">
              <w:rPr>
                <w:sz w:val="22"/>
                <w:szCs w:val="22"/>
              </w:rPr>
              <w:t xml:space="preserve"> el-</w:t>
            </w:r>
            <w:proofErr w:type="spellStart"/>
            <w:r w:rsidR="00ED69DF" w:rsidRPr="002F7D87">
              <w:rPr>
                <w:sz w:val="22"/>
                <w:szCs w:val="22"/>
              </w:rPr>
              <w:t>Hosn</w:t>
            </w:r>
            <w:proofErr w:type="spellEnd"/>
          </w:p>
          <w:p w:rsidR="00AB600B" w:rsidRPr="002F7D87" w:rsidRDefault="00413680" w:rsidP="00AB600B">
            <w:pPr>
              <w:pStyle w:val="JobTitle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     </w:t>
            </w:r>
            <w:r w:rsidR="0051432D" w:rsidRPr="002F7D87">
              <w:rPr>
                <w:sz w:val="22"/>
                <w:szCs w:val="22"/>
              </w:rPr>
              <w:t xml:space="preserve"> Shift Leader </w:t>
            </w:r>
          </w:p>
          <w:p w:rsidR="00AB600B" w:rsidRPr="002F7D87" w:rsidRDefault="004A2138" w:rsidP="00AB600B">
            <w:pPr>
              <w:pStyle w:val="Achievement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Room Service O</w:t>
            </w:r>
            <w:r w:rsidR="00FA4984" w:rsidRPr="002F7D87">
              <w:rPr>
                <w:sz w:val="22"/>
                <w:szCs w:val="22"/>
              </w:rPr>
              <w:t>peration (500 rooms).</w:t>
            </w:r>
          </w:p>
          <w:p w:rsidR="00B24282" w:rsidRPr="002F7D87" w:rsidRDefault="00B24282" w:rsidP="00AB600B">
            <w:pPr>
              <w:pStyle w:val="Achievement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Banquet.</w:t>
            </w:r>
          </w:p>
          <w:p w:rsidR="0055150E" w:rsidRPr="002F7D87" w:rsidRDefault="0051432D" w:rsidP="0051432D">
            <w:pPr>
              <w:pStyle w:val="Achievement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Ed Stone night club.</w:t>
            </w:r>
          </w:p>
          <w:p w:rsidR="00260C57" w:rsidRPr="002F7D87" w:rsidRDefault="00B047C6" w:rsidP="0055150E">
            <w:pPr>
              <w:pStyle w:val="Achievement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Butler.</w:t>
            </w:r>
          </w:p>
          <w:p w:rsidR="0055150E" w:rsidRPr="002F7D87" w:rsidRDefault="0051432D" w:rsidP="00AB600B">
            <w:pPr>
              <w:pStyle w:val="Achievement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Task Force ( Banqueting , Café Mondo Italian restaurant , </w:t>
            </w:r>
          </w:p>
          <w:p w:rsidR="0051432D" w:rsidRPr="002F7D87" w:rsidRDefault="0051432D" w:rsidP="0051432D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                           Cascades Lobby Lounge , Mosaic Buffet restaurant , </w:t>
            </w:r>
          </w:p>
          <w:p w:rsidR="0051432D" w:rsidRPr="002F7D87" w:rsidRDefault="0051432D" w:rsidP="0051432D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                            </w:t>
            </w:r>
            <w:proofErr w:type="spellStart"/>
            <w:r w:rsidRPr="002F7D87">
              <w:rPr>
                <w:sz w:val="22"/>
                <w:szCs w:val="22"/>
              </w:rPr>
              <w:t>ICMzaar</w:t>
            </w:r>
            <w:proofErr w:type="spellEnd"/>
            <w:r w:rsidRPr="002F7D87">
              <w:rPr>
                <w:sz w:val="22"/>
                <w:szCs w:val="22"/>
              </w:rPr>
              <w:t xml:space="preserve"> F&amp;B Outlets)</w:t>
            </w:r>
          </w:p>
          <w:p w:rsidR="00C72AD6" w:rsidRPr="002F7D87" w:rsidRDefault="00C72AD6" w:rsidP="00E34699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C81E04" w:rsidRPr="002F7D87" w:rsidRDefault="00C81E04" w:rsidP="00684261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5F2AC1" w:rsidRPr="002F7D87" w:rsidRDefault="005F2AC1" w:rsidP="005D741A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  <w:u w:val="single"/>
              </w:rPr>
            </w:pPr>
          </w:p>
          <w:p w:rsidR="005D00A9" w:rsidRPr="002F7D87" w:rsidRDefault="005D741A" w:rsidP="005D741A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  <w:u w:val="single"/>
              </w:rPr>
              <w:t>2001(season)</w:t>
            </w:r>
            <w:r w:rsidR="005D00A9" w:rsidRPr="002F7D87">
              <w:rPr>
                <w:sz w:val="22"/>
                <w:szCs w:val="22"/>
                <w:u w:val="single"/>
              </w:rPr>
              <w:t xml:space="preserve"> </w:t>
            </w:r>
            <w:r w:rsidR="005D00A9" w:rsidRPr="002F7D87">
              <w:rPr>
                <w:sz w:val="22"/>
                <w:szCs w:val="22"/>
              </w:rPr>
              <w:t xml:space="preserve">         </w:t>
            </w:r>
            <w:r w:rsidRPr="002F7D87">
              <w:rPr>
                <w:sz w:val="22"/>
                <w:szCs w:val="22"/>
              </w:rPr>
              <w:t>Atlantis</w:t>
            </w:r>
            <w:r w:rsidR="0096580F">
              <w:rPr>
                <w:sz w:val="22"/>
                <w:szCs w:val="22"/>
              </w:rPr>
              <w:t xml:space="preserve"> Hotel</w:t>
            </w:r>
            <w:r w:rsidRPr="002F7D87">
              <w:rPr>
                <w:sz w:val="22"/>
                <w:szCs w:val="22"/>
              </w:rPr>
              <w:t xml:space="preserve">                                                  </w:t>
            </w:r>
            <w:r w:rsidR="00D7636E">
              <w:rPr>
                <w:sz w:val="22"/>
                <w:szCs w:val="22"/>
              </w:rPr>
              <w:t xml:space="preserve">Beirut, Lebanon </w:t>
            </w:r>
          </w:p>
          <w:p w:rsidR="004465D4" w:rsidRPr="002F7D87" w:rsidRDefault="005D741A" w:rsidP="005D741A">
            <w:pPr>
              <w:pStyle w:val="Achievement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7D8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Captain </w:t>
            </w:r>
          </w:p>
          <w:p w:rsidR="005D00A9" w:rsidRPr="002F7D87" w:rsidRDefault="005D00A9" w:rsidP="005D00A9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</w:p>
          <w:p w:rsidR="005D00A9" w:rsidRPr="002F7D87" w:rsidRDefault="00F00059" w:rsidP="005D00A9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  <w:u w:val="single"/>
              </w:rPr>
              <w:t>1999</w:t>
            </w:r>
            <w:r w:rsidR="000E6972">
              <w:rPr>
                <w:sz w:val="22"/>
                <w:szCs w:val="22"/>
                <w:u w:val="single"/>
              </w:rPr>
              <w:t xml:space="preserve"> and 1998</w:t>
            </w:r>
            <w:r w:rsidRPr="002F7D87">
              <w:rPr>
                <w:sz w:val="22"/>
                <w:szCs w:val="22"/>
                <w:u w:val="single"/>
              </w:rPr>
              <w:t xml:space="preserve"> </w:t>
            </w:r>
            <w:r w:rsidR="004A2138" w:rsidRPr="002F7D87">
              <w:rPr>
                <w:sz w:val="22"/>
                <w:szCs w:val="22"/>
              </w:rPr>
              <w:t xml:space="preserve">         </w:t>
            </w:r>
            <w:r w:rsidRPr="002F7D87">
              <w:rPr>
                <w:sz w:val="22"/>
                <w:szCs w:val="22"/>
              </w:rPr>
              <w:t xml:space="preserve"> </w:t>
            </w:r>
            <w:proofErr w:type="spellStart"/>
            <w:r w:rsidRPr="002F7D87">
              <w:rPr>
                <w:sz w:val="22"/>
                <w:szCs w:val="22"/>
              </w:rPr>
              <w:t>Safra</w:t>
            </w:r>
            <w:proofErr w:type="spellEnd"/>
            <w:r w:rsidRPr="002F7D87">
              <w:rPr>
                <w:sz w:val="22"/>
                <w:szCs w:val="22"/>
              </w:rPr>
              <w:t xml:space="preserve"> Marine</w:t>
            </w:r>
            <w:r w:rsidR="00B2783E">
              <w:rPr>
                <w:sz w:val="22"/>
                <w:szCs w:val="22"/>
              </w:rPr>
              <w:t xml:space="preserve"> Hotel and beach resort</w:t>
            </w:r>
            <w:r w:rsidRPr="002F7D87">
              <w:rPr>
                <w:sz w:val="22"/>
                <w:szCs w:val="22"/>
              </w:rPr>
              <w:t xml:space="preserve">             </w:t>
            </w:r>
            <w:proofErr w:type="spellStart"/>
            <w:r w:rsidR="007F2E96">
              <w:rPr>
                <w:sz w:val="22"/>
                <w:szCs w:val="22"/>
              </w:rPr>
              <w:t>Safra</w:t>
            </w:r>
            <w:proofErr w:type="spellEnd"/>
            <w:r w:rsidR="007F2E96">
              <w:rPr>
                <w:sz w:val="22"/>
                <w:szCs w:val="22"/>
              </w:rPr>
              <w:t>, Lebanon</w:t>
            </w:r>
          </w:p>
          <w:p w:rsidR="004A2138" w:rsidRPr="002F7D87" w:rsidRDefault="007A7E68" w:rsidP="005D00A9">
            <w:pPr>
              <w:pStyle w:val="Achievement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7D87">
              <w:rPr>
                <w:rFonts w:ascii="Arial" w:hAnsi="Arial" w:cs="Arial"/>
                <w:b/>
                <w:bCs/>
                <w:sz w:val="22"/>
                <w:szCs w:val="22"/>
              </w:rPr>
              <w:t>Waiter</w:t>
            </w:r>
          </w:p>
          <w:p w:rsidR="00260C57" w:rsidRPr="0096580F" w:rsidRDefault="00F00059" w:rsidP="0096580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 </w:t>
            </w:r>
          </w:p>
          <w:p w:rsidR="00260C57" w:rsidRPr="002F7D87" w:rsidRDefault="00260C57" w:rsidP="00260C57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</w:p>
          <w:p w:rsidR="00F00059" w:rsidRPr="002F7D87" w:rsidRDefault="00F00059" w:rsidP="00260C57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  <w:u w:val="single"/>
              </w:rPr>
              <w:t xml:space="preserve">1998 – 2001 </w:t>
            </w:r>
            <w:r w:rsidRPr="002F7D87">
              <w:rPr>
                <w:sz w:val="22"/>
                <w:szCs w:val="22"/>
              </w:rPr>
              <w:t xml:space="preserve">             Beirut Seaport Airport</w:t>
            </w:r>
          </w:p>
          <w:p w:rsidR="005F2AC1" w:rsidRPr="002F7D87" w:rsidRDefault="00F00059" w:rsidP="000B1DDE">
            <w:pPr>
              <w:pStyle w:val="JobTitle"/>
              <w:rPr>
                <w:bCs/>
                <w:sz w:val="22"/>
                <w:szCs w:val="22"/>
              </w:rPr>
            </w:pPr>
            <w:r w:rsidRPr="002F7D87">
              <w:rPr>
                <w:bCs/>
                <w:sz w:val="22"/>
                <w:szCs w:val="22"/>
              </w:rPr>
              <w:t>Administration</w:t>
            </w:r>
          </w:p>
          <w:p w:rsidR="005F2AC1" w:rsidRPr="002F7D87" w:rsidRDefault="005F2AC1" w:rsidP="005F2AC1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AB600B" w:rsidRPr="00AC2DF6" w:rsidTr="007D41CB">
        <w:trPr>
          <w:trHeight w:val="1440"/>
        </w:trPr>
        <w:tc>
          <w:tcPr>
            <w:tcW w:w="1980" w:type="dxa"/>
            <w:shd w:val="clear" w:color="auto" w:fill="auto"/>
          </w:tcPr>
          <w:p w:rsidR="00AB600B" w:rsidRPr="002F7D87" w:rsidRDefault="00F00059" w:rsidP="002F7D87">
            <w:pPr>
              <w:pStyle w:val="SectionTitle"/>
            </w:pPr>
            <w:r w:rsidRPr="002F7D87">
              <w:t>Training</w:t>
            </w:r>
          </w:p>
        </w:tc>
        <w:tc>
          <w:tcPr>
            <w:tcW w:w="8100" w:type="dxa"/>
            <w:shd w:val="clear" w:color="auto" w:fill="auto"/>
          </w:tcPr>
          <w:p w:rsidR="001C65CD" w:rsidRPr="002F7D87" w:rsidRDefault="001C65CD" w:rsidP="001C65CD">
            <w:pPr>
              <w:pStyle w:val="Objective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Etiquette Business</w:t>
            </w:r>
          </w:p>
          <w:p w:rsidR="001C65CD" w:rsidRPr="002F7D87" w:rsidRDefault="00F00059" w:rsidP="001C65CD">
            <w:pPr>
              <w:pStyle w:val="Objective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Micros System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Omega System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Opera System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Butler training</w:t>
            </w:r>
            <w:r w:rsidR="00E85D4E" w:rsidRPr="002F7D87">
              <w:rPr>
                <w:sz w:val="22"/>
                <w:szCs w:val="22"/>
              </w:rPr>
              <w:t xml:space="preserve"> in Phoenicia ( housekeeping , front office )</w:t>
            </w:r>
          </w:p>
          <w:p w:rsidR="00E85D4E" w:rsidRPr="002F7D87" w:rsidRDefault="00E85D4E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Butler training in La </w:t>
            </w:r>
            <w:proofErr w:type="spellStart"/>
            <w:r w:rsidRPr="002F7D87">
              <w:rPr>
                <w:sz w:val="22"/>
                <w:szCs w:val="22"/>
              </w:rPr>
              <w:t>Cigale</w:t>
            </w:r>
            <w:proofErr w:type="spellEnd"/>
            <w:r w:rsidRPr="002F7D87">
              <w:rPr>
                <w:sz w:val="22"/>
                <w:szCs w:val="22"/>
              </w:rPr>
              <w:t xml:space="preserve"> – </w:t>
            </w:r>
            <w:proofErr w:type="spellStart"/>
            <w:r w:rsidRPr="002F7D87">
              <w:rPr>
                <w:sz w:val="22"/>
                <w:szCs w:val="22"/>
              </w:rPr>
              <w:t>doha</w:t>
            </w:r>
            <w:proofErr w:type="spellEnd"/>
            <w:r w:rsidRPr="002F7D87">
              <w:rPr>
                <w:sz w:val="22"/>
                <w:szCs w:val="22"/>
              </w:rPr>
              <w:t xml:space="preserve"> ( housekeeping , front office )</w:t>
            </w:r>
          </w:p>
          <w:p w:rsidR="002D3236" w:rsidRPr="002F7D87" w:rsidRDefault="002D3236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Fire Training</w:t>
            </w:r>
          </w:p>
          <w:p w:rsidR="002D3236" w:rsidRPr="002F7D87" w:rsidRDefault="002D3236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Icon Training</w:t>
            </w:r>
          </w:p>
          <w:p w:rsidR="00B03FE3" w:rsidRPr="002F7D87" w:rsidRDefault="00156A58" w:rsidP="00156A58">
            <w:pPr>
              <w:pStyle w:val="BodyText"/>
              <w:spacing w:line="192" w:lineRule="auto"/>
              <w:ind w:left="7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Somelier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8948DB">
              <w:rPr>
                <w:sz w:val="22"/>
                <w:szCs w:val="22"/>
              </w:rPr>
              <w:t xml:space="preserve">first grade </w:t>
            </w:r>
          </w:p>
          <w:p w:rsidR="00B03FE3" w:rsidRPr="002F7D87" w:rsidRDefault="00B03FE3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Guest courtesy</w:t>
            </w:r>
          </w:p>
          <w:p w:rsidR="002D3236" w:rsidRPr="002F7D87" w:rsidRDefault="002D3236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We Know What It Takes Training</w:t>
            </w:r>
          </w:p>
          <w:p w:rsidR="002D3236" w:rsidRPr="002F7D87" w:rsidRDefault="002D3236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Winning Ways Training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Hygiene and sanitation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Telephone Techniques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Customers Come First Workshop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Be My Guest</w:t>
            </w:r>
          </w:p>
          <w:p w:rsidR="00F00059" w:rsidRPr="002F7D87" w:rsidRDefault="00F00059" w:rsidP="00706A94">
            <w:pPr>
              <w:pStyle w:val="BodyText"/>
              <w:numPr>
                <w:ilvl w:val="0"/>
                <w:numId w:val="4"/>
              </w:numPr>
              <w:spacing w:line="192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Front Office (operator , front desk , guest relations , </w:t>
            </w:r>
          </w:p>
          <w:p w:rsidR="00706A94" w:rsidRPr="002F7D87" w:rsidRDefault="00F00059" w:rsidP="00706A94">
            <w:pPr>
              <w:pStyle w:val="BodyText"/>
              <w:spacing w:line="192" w:lineRule="auto"/>
              <w:ind w:left="360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 xml:space="preserve">                             Support , concierge , uniformed services ) </w:t>
            </w:r>
          </w:p>
        </w:tc>
      </w:tr>
      <w:tr w:rsidR="00AB600B" w:rsidRPr="00AC2DF6" w:rsidTr="007D41CB">
        <w:trPr>
          <w:trHeight w:val="5850"/>
        </w:trPr>
        <w:tc>
          <w:tcPr>
            <w:tcW w:w="1980" w:type="dxa"/>
            <w:shd w:val="clear" w:color="auto" w:fill="auto"/>
          </w:tcPr>
          <w:p w:rsidR="00092A11" w:rsidRPr="00E92901" w:rsidRDefault="002D3236" w:rsidP="002F7D87">
            <w:pPr>
              <w:pStyle w:val="SectionTitle"/>
            </w:pPr>
            <w:r w:rsidRPr="00E92901">
              <w:t>S</w:t>
            </w:r>
            <w:r w:rsidR="00AB600B" w:rsidRPr="00E92901">
              <w:t>kills</w:t>
            </w:r>
          </w:p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Pr="00E92901" w:rsidRDefault="00092A11" w:rsidP="00092A11"/>
          <w:p w:rsidR="00092A11" w:rsidRDefault="00092A11" w:rsidP="00092A11"/>
          <w:p w:rsidR="00E92901" w:rsidRDefault="00E92901" w:rsidP="00092A11"/>
          <w:p w:rsidR="007D41CB" w:rsidRDefault="007D41CB" w:rsidP="00C660E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D41CB" w:rsidRDefault="007D41CB" w:rsidP="00092A1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D41CB" w:rsidRDefault="007D41CB" w:rsidP="00092A1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B600B" w:rsidRPr="002F7D87" w:rsidRDefault="002F7D87" w:rsidP="00092A1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</w:t>
            </w:r>
          </w:p>
        </w:tc>
        <w:tc>
          <w:tcPr>
            <w:tcW w:w="8100" w:type="dxa"/>
            <w:shd w:val="clear" w:color="auto" w:fill="auto"/>
          </w:tcPr>
          <w:p w:rsidR="00915C7F" w:rsidRPr="002F7D87" w:rsidRDefault="0097033C" w:rsidP="002D3236">
            <w:pPr>
              <w:pStyle w:val="Objective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I have a good knowledge and exper</w:t>
            </w:r>
            <w:r w:rsidR="00915C7F" w:rsidRPr="002F7D87">
              <w:rPr>
                <w:sz w:val="22"/>
                <w:szCs w:val="22"/>
              </w:rPr>
              <w:t>ience in the following program:</w:t>
            </w:r>
          </w:p>
          <w:p w:rsidR="00B32380" w:rsidRPr="002F7D87" w:rsidRDefault="002D3236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Computer Literacy , Spreadsheet , Multimedia</w:t>
            </w:r>
          </w:p>
          <w:p w:rsidR="002D3236" w:rsidRPr="002F7D87" w:rsidRDefault="002D3236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Ability to Handle and Software</w:t>
            </w:r>
          </w:p>
          <w:p w:rsidR="002D3236" w:rsidRPr="002F7D87" w:rsidRDefault="002D3236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Organizational Skills</w:t>
            </w:r>
          </w:p>
          <w:p w:rsidR="002D3236" w:rsidRPr="002F7D87" w:rsidRDefault="002D3236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Telephone Skills</w:t>
            </w:r>
          </w:p>
          <w:p w:rsidR="002D3236" w:rsidRPr="002F7D87" w:rsidRDefault="002D3236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Micros Hotel System</w:t>
            </w:r>
          </w:p>
          <w:p w:rsidR="002D3236" w:rsidRPr="002F7D87" w:rsidRDefault="006C7410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Opera Hotel System</w:t>
            </w:r>
          </w:p>
          <w:p w:rsidR="006C7410" w:rsidRPr="002F7D87" w:rsidRDefault="006C7410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Omega Restaurant System</w:t>
            </w:r>
          </w:p>
          <w:p w:rsidR="006C7410" w:rsidRPr="002F7D87" w:rsidRDefault="006C7410" w:rsidP="007D41CB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Training Skills</w:t>
            </w:r>
          </w:p>
          <w:p w:rsidR="007D41CB" w:rsidRPr="002F7D87" w:rsidRDefault="006C7410" w:rsidP="00C660E9">
            <w:pPr>
              <w:pStyle w:val="BodyText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Pr="002F7D87">
              <w:rPr>
                <w:sz w:val="22"/>
                <w:szCs w:val="22"/>
              </w:rPr>
              <w:t>Communication Skills</w:t>
            </w:r>
          </w:p>
        </w:tc>
      </w:tr>
    </w:tbl>
    <w:p w:rsidR="00C51F61" w:rsidRPr="00E92901" w:rsidRDefault="00C51F61" w:rsidP="008047C2">
      <w:pPr>
        <w:pStyle w:val="SectionTitle"/>
        <w:pBdr>
          <w:right w:val="single" w:sz="6" w:space="0" w:color="FFFFFF"/>
        </w:pBdr>
        <w:ind w:right="7878"/>
      </w:pPr>
      <w:r>
        <w:t>Tasks</w:t>
      </w:r>
    </w:p>
    <w:p w:rsidR="00C51F61" w:rsidRPr="00C660E9" w:rsidRDefault="008047C2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E52B0">
        <w:rPr>
          <w:sz w:val="22"/>
          <w:szCs w:val="22"/>
        </w:rPr>
        <w:t>Prepare</w:t>
      </w:r>
      <w:r>
        <w:rPr>
          <w:sz w:val="22"/>
          <w:szCs w:val="22"/>
        </w:rPr>
        <w:t xml:space="preserve"> schedules for all personal according to the forecast and within th</w:t>
      </w:r>
      <w:r w:rsidR="00C660E9">
        <w:rPr>
          <w:sz w:val="22"/>
          <w:szCs w:val="22"/>
        </w:rPr>
        <w:t>e</w:t>
      </w:r>
      <w:r w:rsidRPr="00C660E9">
        <w:rPr>
          <w:sz w:val="22"/>
          <w:szCs w:val="22"/>
        </w:rPr>
        <w:t xml:space="preserve"> limits of the staffing </w:t>
      </w:r>
      <w:r w:rsidR="005F2F61" w:rsidRPr="00C660E9">
        <w:rPr>
          <w:sz w:val="22"/>
          <w:szCs w:val="22"/>
        </w:rPr>
        <w:t>guide.</w:t>
      </w:r>
    </w:p>
    <w:p w:rsidR="008047C2" w:rsidRDefault="008047C2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E52B0">
        <w:rPr>
          <w:sz w:val="22"/>
          <w:szCs w:val="22"/>
        </w:rPr>
        <w:t>C</w:t>
      </w:r>
      <w:r>
        <w:rPr>
          <w:sz w:val="22"/>
          <w:szCs w:val="22"/>
        </w:rPr>
        <w:t xml:space="preserve">onduct regular training sessions with the assigned </w:t>
      </w:r>
      <w:r w:rsidR="005F2F61">
        <w:rPr>
          <w:sz w:val="22"/>
          <w:szCs w:val="22"/>
        </w:rPr>
        <w:t>team i.e</w:t>
      </w:r>
      <w:r>
        <w:rPr>
          <w:sz w:val="22"/>
          <w:szCs w:val="22"/>
        </w:rPr>
        <w:t>. guest care, service standards, up-selling approach, telephone techniques, eye contact, etc.</w:t>
      </w:r>
    </w:p>
    <w:p w:rsidR="008047C2" w:rsidRDefault="008047C2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10D84">
        <w:rPr>
          <w:sz w:val="22"/>
          <w:szCs w:val="22"/>
        </w:rPr>
        <w:t>E</w:t>
      </w:r>
      <w:r>
        <w:rPr>
          <w:sz w:val="22"/>
          <w:szCs w:val="22"/>
        </w:rPr>
        <w:t>nsure the proper appearance (condition of uniforms) and grooming of assigned staff members.</w:t>
      </w:r>
    </w:p>
    <w:p w:rsidR="008047C2" w:rsidRDefault="008047C2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10D84">
        <w:rPr>
          <w:sz w:val="22"/>
          <w:szCs w:val="22"/>
        </w:rPr>
        <w:t>E</w:t>
      </w:r>
      <w:r>
        <w:rPr>
          <w:sz w:val="22"/>
          <w:szCs w:val="22"/>
        </w:rPr>
        <w:t>valuate the performance of the assigned team and initiate internal promotions.</w:t>
      </w:r>
    </w:p>
    <w:p w:rsidR="008047C2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="008047C2">
        <w:rPr>
          <w:sz w:val="22"/>
          <w:szCs w:val="22"/>
        </w:rPr>
        <w:t>hort list new potential staff members for development.</w:t>
      </w:r>
    </w:p>
    <w:p w:rsidR="008047C2" w:rsidRDefault="009E52B0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Responsible for the timely set up of the assigned </w:t>
      </w:r>
      <w:r w:rsidR="002E01E7">
        <w:rPr>
          <w:sz w:val="22"/>
          <w:szCs w:val="22"/>
        </w:rPr>
        <w:t>outlet,</w:t>
      </w:r>
      <w:r>
        <w:rPr>
          <w:sz w:val="22"/>
          <w:szCs w:val="22"/>
        </w:rPr>
        <w:t xml:space="preserve"> according to the meal settings and in line with the opening hours.</w:t>
      </w:r>
    </w:p>
    <w:p w:rsidR="009E52B0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</w:t>
      </w:r>
      <w:r w:rsidR="009E52B0">
        <w:rPr>
          <w:sz w:val="22"/>
          <w:szCs w:val="22"/>
        </w:rPr>
        <w:t>andle the welcome and seating of arriving guests with the assistance of the hostess.</w:t>
      </w:r>
    </w:p>
    <w:p w:rsidR="009E52B0" w:rsidRDefault="009E52B0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10D84">
        <w:rPr>
          <w:sz w:val="22"/>
          <w:szCs w:val="22"/>
        </w:rPr>
        <w:t>M</w:t>
      </w:r>
      <w:r>
        <w:rPr>
          <w:sz w:val="22"/>
          <w:szCs w:val="22"/>
        </w:rPr>
        <w:t>aintain a professional / friendly relationship with the outlet patrons.</w:t>
      </w:r>
    </w:p>
    <w:p w:rsidR="009E52B0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9E52B0">
        <w:rPr>
          <w:sz w:val="22"/>
          <w:szCs w:val="22"/>
        </w:rPr>
        <w:t>stablish and update the outlet s database of regular guests.</w:t>
      </w:r>
    </w:p>
    <w:p w:rsidR="009E52B0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Tour</w:t>
      </w:r>
      <w:r w:rsidR="009E52B0">
        <w:rPr>
          <w:sz w:val="22"/>
          <w:szCs w:val="22"/>
        </w:rPr>
        <w:t xml:space="preserve"> the outlet and all related areas frequently ensuring the highest possible </w:t>
      </w:r>
      <w:r w:rsidR="002E01E7">
        <w:rPr>
          <w:sz w:val="22"/>
          <w:szCs w:val="22"/>
        </w:rPr>
        <w:t>cleanliness (hygiene sanitation, first in first out (FIFO))</w:t>
      </w:r>
      <w:r w:rsidR="009E52B0">
        <w:rPr>
          <w:sz w:val="22"/>
          <w:szCs w:val="22"/>
        </w:rPr>
        <w:t xml:space="preserve"> and maintenance standards.</w:t>
      </w:r>
    </w:p>
    <w:p w:rsidR="009E52B0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Resolve</w:t>
      </w:r>
      <w:r w:rsidR="009E52B0">
        <w:rPr>
          <w:sz w:val="22"/>
          <w:szCs w:val="22"/>
        </w:rPr>
        <w:t xml:space="preserve"> guest complaints immediately.</w:t>
      </w:r>
    </w:p>
    <w:p w:rsidR="009E52B0" w:rsidRDefault="009E52B0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10D84">
        <w:rPr>
          <w:sz w:val="22"/>
          <w:szCs w:val="22"/>
        </w:rPr>
        <w:t>E</w:t>
      </w:r>
      <w:r>
        <w:rPr>
          <w:sz w:val="22"/>
          <w:szCs w:val="22"/>
        </w:rPr>
        <w:t xml:space="preserve">nsure that all </w:t>
      </w:r>
      <w:proofErr w:type="spellStart"/>
      <w:r>
        <w:rPr>
          <w:sz w:val="22"/>
          <w:szCs w:val="22"/>
        </w:rPr>
        <w:t>mise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r w:rsidR="0058548D">
        <w:rPr>
          <w:sz w:val="22"/>
          <w:szCs w:val="22"/>
        </w:rPr>
        <w:t>place</w:t>
      </w:r>
      <w:r>
        <w:rPr>
          <w:sz w:val="22"/>
          <w:szCs w:val="22"/>
        </w:rPr>
        <w:t xml:space="preserve"> </w:t>
      </w:r>
      <w:r w:rsidR="0058548D">
        <w:rPr>
          <w:sz w:val="22"/>
          <w:szCs w:val="22"/>
        </w:rPr>
        <w:t>is</w:t>
      </w:r>
      <w:r>
        <w:rPr>
          <w:sz w:val="22"/>
          <w:szCs w:val="22"/>
        </w:rPr>
        <w:t xml:space="preserve"> done according to the whole day s service requirements.</w:t>
      </w:r>
    </w:p>
    <w:p w:rsidR="009E52B0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Establish a close working relationshi</w:t>
      </w:r>
      <w:r w:rsidR="002E01E7">
        <w:rPr>
          <w:sz w:val="22"/>
          <w:szCs w:val="22"/>
        </w:rPr>
        <w:t xml:space="preserve">p with the kitchen and liaises </w:t>
      </w:r>
      <w:r>
        <w:rPr>
          <w:sz w:val="22"/>
          <w:szCs w:val="22"/>
        </w:rPr>
        <w:t xml:space="preserve">with the chef about menu </w:t>
      </w:r>
      <w:r w:rsidR="002E01E7">
        <w:rPr>
          <w:sz w:val="22"/>
          <w:szCs w:val="22"/>
        </w:rPr>
        <w:t>changes,</w:t>
      </w:r>
      <w:r>
        <w:rPr>
          <w:sz w:val="22"/>
          <w:szCs w:val="22"/>
        </w:rPr>
        <w:t xml:space="preserve"> </w:t>
      </w:r>
      <w:r w:rsidR="002E01E7">
        <w:rPr>
          <w:sz w:val="22"/>
          <w:szCs w:val="22"/>
        </w:rPr>
        <w:t>menu presentations</w:t>
      </w:r>
      <w:r>
        <w:rPr>
          <w:sz w:val="22"/>
          <w:szCs w:val="22"/>
        </w:rPr>
        <w:t xml:space="preserve"> and any </w:t>
      </w:r>
      <w:r w:rsidR="002E01E7">
        <w:rPr>
          <w:sz w:val="22"/>
          <w:szCs w:val="22"/>
        </w:rPr>
        <w:t>promotions in</w:t>
      </w:r>
      <w:r>
        <w:rPr>
          <w:sz w:val="22"/>
          <w:szCs w:val="22"/>
        </w:rPr>
        <w:t xml:space="preserve"> the outlet.</w:t>
      </w:r>
    </w:p>
    <w:p w:rsidR="00B10D84" w:rsidRDefault="00B10D84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Control all store requisitions (operating </w:t>
      </w:r>
      <w:r w:rsidR="002E01E7">
        <w:rPr>
          <w:sz w:val="22"/>
          <w:szCs w:val="22"/>
        </w:rPr>
        <w:t>material,</w:t>
      </w:r>
      <w:r>
        <w:rPr>
          <w:sz w:val="22"/>
          <w:szCs w:val="22"/>
        </w:rPr>
        <w:t xml:space="preserve"> food products and </w:t>
      </w:r>
      <w:r w:rsidR="002E01E7">
        <w:rPr>
          <w:sz w:val="22"/>
          <w:szCs w:val="22"/>
        </w:rPr>
        <w:t>beverage)</w:t>
      </w:r>
      <w:r>
        <w:rPr>
          <w:sz w:val="22"/>
          <w:szCs w:val="22"/>
        </w:rPr>
        <w:t xml:space="preserve"> and ensures their accurate delivery.</w:t>
      </w:r>
      <w:r w:rsidR="0058548D">
        <w:rPr>
          <w:sz w:val="22"/>
          <w:szCs w:val="22"/>
        </w:rPr>
        <w:t>( using Navision System)</w:t>
      </w:r>
    </w:p>
    <w:p w:rsidR="00B10D84" w:rsidRDefault="002E01E7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Responsible to meet and maximize the budgeted monthly revenue of the restaurant.</w:t>
      </w:r>
    </w:p>
    <w:p w:rsidR="002E01E7" w:rsidRDefault="002E01E7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Take part in the month end inventory with the cost controller to ensure that closing stocks are recorded as accurate as possible.</w:t>
      </w:r>
      <w:r w:rsidR="0058548D">
        <w:rPr>
          <w:sz w:val="22"/>
          <w:szCs w:val="22"/>
        </w:rPr>
        <w:t>(using Navision system)</w:t>
      </w:r>
    </w:p>
    <w:p w:rsidR="0058548D" w:rsidRDefault="0058548D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Adhere to company rules and regulations at all times .</w:t>
      </w:r>
    </w:p>
    <w:p w:rsidR="0058548D" w:rsidRPr="0058548D" w:rsidRDefault="0058548D" w:rsidP="00373170">
      <w:pPr>
        <w:pStyle w:val="BodyText"/>
        <w:numPr>
          <w:ilvl w:val="0"/>
          <w:numId w:val="1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Control and manage the responsibilities and duties of the Human Research Department (using self-service system). </w:t>
      </w: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160"/>
        <w:gridCol w:w="7854"/>
      </w:tblGrid>
      <w:tr w:rsidR="00B2247D" w:rsidRPr="00AC2DF6" w:rsidTr="009940DC">
        <w:trPr>
          <w:trHeight w:val="3195"/>
        </w:trPr>
        <w:tc>
          <w:tcPr>
            <w:tcW w:w="2160" w:type="dxa"/>
            <w:shd w:val="clear" w:color="auto" w:fill="auto"/>
          </w:tcPr>
          <w:p w:rsidR="00B2247D" w:rsidRPr="00AC2DF6" w:rsidRDefault="00B2247D" w:rsidP="009940DC">
            <w:pPr>
              <w:pStyle w:val="SectionTitle"/>
            </w:pPr>
            <w:r w:rsidRPr="00AC2DF6">
              <w:t>Certificate</w:t>
            </w:r>
          </w:p>
        </w:tc>
        <w:tc>
          <w:tcPr>
            <w:tcW w:w="7854" w:type="dxa"/>
            <w:shd w:val="clear" w:color="auto" w:fill="auto"/>
          </w:tcPr>
          <w:p w:rsidR="00B2247D" w:rsidRPr="00B2247D" w:rsidRDefault="00B2247D" w:rsidP="009940DC">
            <w:pPr>
              <w:pStyle w:val="Objectiv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Etiquette Business.</w:t>
            </w:r>
          </w:p>
          <w:p w:rsidR="00B2247D" w:rsidRPr="00B2247D" w:rsidRDefault="00B2247D" w:rsidP="009940DC">
            <w:pPr>
              <w:pStyle w:val="Objectiv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Winner of 5 international awards during the year 2004</w:t>
            </w:r>
          </w:p>
          <w:p w:rsidR="00B2247D" w:rsidRPr="00B2247D" w:rsidRDefault="00B2247D" w:rsidP="009940DC">
            <w:pPr>
              <w:pStyle w:val="BodyTex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Certificate as one of the working team in the Francophone Summit 2002 at Phoenicia Intercontinental of Beirut.</w:t>
            </w:r>
          </w:p>
          <w:p w:rsidR="00B2247D" w:rsidRPr="00B2247D" w:rsidRDefault="00B2247D" w:rsidP="009940DC">
            <w:pPr>
              <w:pStyle w:val="BodyTex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B2247D">
              <w:rPr>
                <w:b/>
                <w:sz w:val="22"/>
                <w:szCs w:val="22"/>
              </w:rPr>
              <w:t>Certificate of qualification as a butler at Phoenicia Intercontinental.</w:t>
            </w:r>
          </w:p>
          <w:p w:rsidR="00B2247D" w:rsidRPr="00B2247D" w:rsidRDefault="00B2247D" w:rsidP="009940DC">
            <w:pPr>
              <w:pStyle w:val="BodyTex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Certificate of achievement in receiving the 2002 PRESIDENT’S AWARD of best hotel.</w:t>
            </w:r>
          </w:p>
          <w:p w:rsidR="00B2247D" w:rsidRPr="00B2247D" w:rsidRDefault="00B2247D" w:rsidP="009940DC">
            <w:pPr>
              <w:pStyle w:val="BodyText"/>
              <w:numPr>
                <w:ilvl w:val="1"/>
                <w:numId w:val="3"/>
              </w:numPr>
              <w:spacing w:before="240" w:after="0" w:line="168" w:lineRule="auto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Certificate of training and development (Be my guest , Butler , Hygiene and Sanitation ,</w:t>
            </w:r>
          </w:p>
          <w:p w:rsidR="00B2247D" w:rsidRPr="00B2247D" w:rsidRDefault="00B2247D" w:rsidP="009940DC">
            <w:pPr>
              <w:pStyle w:val="BodyText"/>
              <w:spacing w:before="240" w:after="0" w:line="72" w:lineRule="auto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 xml:space="preserve">                                                                       Telephone Techniques , Customers Come First</w:t>
            </w:r>
          </w:p>
          <w:p w:rsidR="00B2247D" w:rsidRPr="00B2247D" w:rsidRDefault="00B2247D" w:rsidP="009940DC">
            <w:pPr>
              <w:pStyle w:val="BodyText"/>
              <w:spacing w:before="240" w:after="0" w:line="72" w:lineRule="auto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 xml:space="preserve">                                                                        Workshop, HACCP )</w:t>
            </w:r>
          </w:p>
        </w:tc>
      </w:tr>
      <w:tr w:rsidR="00B2247D" w:rsidRPr="00AC2DF6" w:rsidTr="009940DC">
        <w:tc>
          <w:tcPr>
            <w:tcW w:w="2160" w:type="dxa"/>
            <w:shd w:val="clear" w:color="auto" w:fill="auto"/>
          </w:tcPr>
          <w:p w:rsidR="00B2247D" w:rsidRPr="00AC2DF6" w:rsidRDefault="00B2247D" w:rsidP="009940DC">
            <w:pPr>
              <w:pStyle w:val="SectionTitle"/>
            </w:pPr>
            <w:r w:rsidRPr="00AC2DF6">
              <w:t>Summer Jobs</w:t>
            </w:r>
          </w:p>
        </w:tc>
        <w:tc>
          <w:tcPr>
            <w:tcW w:w="7854" w:type="dxa"/>
            <w:shd w:val="clear" w:color="auto" w:fill="auto"/>
          </w:tcPr>
          <w:p w:rsidR="00B2247D" w:rsidRPr="00B2247D" w:rsidRDefault="00B2247D" w:rsidP="009940DC">
            <w:pPr>
              <w:pStyle w:val="BodyText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1995 – present          Group Terre Member                             Beirut , Lebanon</w:t>
            </w:r>
          </w:p>
          <w:p w:rsidR="00B2247D" w:rsidRPr="00B2247D" w:rsidRDefault="00B2247D" w:rsidP="009940DC">
            <w:pPr>
              <w:pStyle w:val="BodyText"/>
              <w:ind w:left="360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 xml:space="preserve">                                    ( Environment Association )</w:t>
            </w:r>
          </w:p>
        </w:tc>
      </w:tr>
      <w:tr w:rsidR="00B2247D" w:rsidRPr="00AC2DF6" w:rsidTr="009940DC">
        <w:tc>
          <w:tcPr>
            <w:tcW w:w="2160" w:type="dxa"/>
            <w:shd w:val="clear" w:color="auto" w:fill="auto"/>
          </w:tcPr>
          <w:p w:rsidR="00B2247D" w:rsidRPr="00AC2DF6" w:rsidRDefault="00B2247D" w:rsidP="009940DC">
            <w:pPr>
              <w:pStyle w:val="SectionTitle"/>
            </w:pPr>
            <w:r w:rsidRPr="00AC2DF6">
              <w:t>Languages</w:t>
            </w:r>
          </w:p>
        </w:tc>
        <w:tc>
          <w:tcPr>
            <w:tcW w:w="7854" w:type="dxa"/>
            <w:shd w:val="clear" w:color="auto" w:fill="auto"/>
          </w:tcPr>
          <w:p w:rsidR="00B2247D" w:rsidRPr="00B2247D" w:rsidRDefault="00B2247D" w:rsidP="009940DC">
            <w:pPr>
              <w:pStyle w:val="BodyText"/>
              <w:ind w:left="360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Fluently spoken and written Arabic and French</w:t>
            </w:r>
          </w:p>
          <w:p w:rsidR="00B2247D" w:rsidRPr="00B2247D" w:rsidRDefault="00B2247D" w:rsidP="009940DC">
            <w:pPr>
              <w:pStyle w:val="BodyText"/>
              <w:ind w:left="360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Good  spoken and written English</w:t>
            </w:r>
          </w:p>
        </w:tc>
      </w:tr>
      <w:tr w:rsidR="00B2247D" w:rsidRPr="00AC2DF6" w:rsidTr="009940DC">
        <w:trPr>
          <w:trHeight w:val="1278"/>
        </w:trPr>
        <w:tc>
          <w:tcPr>
            <w:tcW w:w="2160" w:type="dxa"/>
            <w:shd w:val="clear" w:color="auto" w:fill="auto"/>
          </w:tcPr>
          <w:p w:rsidR="00B2247D" w:rsidRPr="00AC2DF6" w:rsidRDefault="00B2247D" w:rsidP="009940DC">
            <w:pPr>
              <w:pStyle w:val="SectionTitle"/>
            </w:pPr>
            <w:r w:rsidRPr="00AC2DF6">
              <w:t>Hobbies</w:t>
            </w:r>
          </w:p>
        </w:tc>
        <w:tc>
          <w:tcPr>
            <w:tcW w:w="7854" w:type="dxa"/>
            <w:shd w:val="clear" w:color="auto" w:fill="auto"/>
          </w:tcPr>
          <w:p w:rsidR="00B2247D" w:rsidRPr="00B2247D" w:rsidRDefault="00B2247D" w:rsidP="009940DC">
            <w:pPr>
              <w:pStyle w:val="BodyText"/>
              <w:numPr>
                <w:ilvl w:val="0"/>
                <w:numId w:val="6"/>
              </w:numPr>
              <w:spacing w:line="192" w:lineRule="auto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Basketball</w:t>
            </w:r>
          </w:p>
          <w:p w:rsidR="00B2247D" w:rsidRPr="00B2247D" w:rsidRDefault="00B2247D" w:rsidP="009940DC">
            <w:pPr>
              <w:pStyle w:val="BodyText"/>
              <w:numPr>
                <w:ilvl w:val="0"/>
                <w:numId w:val="6"/>
              </w:numPr>
              <w:spacing w:line="192" w:lineRule="auto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>Social Work</w:t>
            </w:r>
          </w:p>
          <w:p w:rsidR="00B2247D" w:rsidRPr="00B2247D" w:rsidRDefault="00B2247D" w:rsidP="009940DC">
            <w:pPr>
              <w:pStyle w:val="BodyText"/>
              <w:numPr>
                <w:ilvl w:val="0"/>
                <w:numId w:val="6"/>
              </w:numPr>
              <w:spacing w:line="192" w:lineRule="auto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 xml:space="preserve">Computing </w:t>
            </w:r>
          </w:p>
        </w:tc>
      </w:tr>
      <w:tr w:rsidR="00B2247D" w:rsidRPr="00AC2DF6" w:rsidTr="009940DC">
        <w:trPr>
          <w:trHeight w:val="80"/>
        </w:trPr>
        <w:tc>
          <w:tcPr>
            <w:tcW w:w="2160" w:type="dxa"/>
            <w:shd w:val="clear" w:color="auto" w:fill="auto"/>
          </w:tcPr>
          <w:p w:rsidR="00B2247D" w:rsidRPr="00AC2DF6" w:rsidRDefault="00B2247D" w:rsidP="009940DC">
            <w:pPr>
              <w:pStyle w:val="SectionTitle"/>
            </w:pPr>
            <w:r w:rsidRPr="00AC2DF6">
              <w:t>References</w:t>
            </w:r>
          </w:p>
        </w:tc>
        <w:tc>
          <w:tcPr>
            <w:tcW w:w="7854" w:type="dxa"/>
            <w:shd w:val="clear" w:color="auto" w:fill="auto"/>
          </w:tcPr>
          <w:p w:rsidR="00B2247D" w:rsidRPr="00B2247D" w:rsidRDefault="00B2247D" w:rsidP="009940DC">
            <w:pPr>
              <w:pStyle w:val="Objective"/>
              <w:rPr>
                <w:sz w:val="22"/>
                <w:szCs w:val="22"/>
              </w:rPr>
            </w:pPr>
            <w:r w:rsidRPr="00B2247D">
              <w:rPr>
                <w:sz w:val="22"/>
                <w:szCs w:val="22"/>
              </w:rPr>
              <w:t xml:space="preserve"> References available upon request</w:t>
            </w:r>
          </w:p>
        </w:tc>
      </w:tr>
    </w:tbl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Pr="00E92901" w:rsidRDefault="00C51F61" w:rsidP="00C51F61"/>
    <w:p w:rsidR="00C51F61" w:rsidRDefault="00C51F61" w:rsidP="00C51F61"/>
    <w:p w:rsidR="00C51F61" w:rsidRDefault="00C51F61" w:rsidP="00C51F61"/>
    <w:p w:rsidR="00C51F61" w:rsidRDefault="00C51F61" w:rsidP="00C51F61"/>
    <w:p w:rsidR="00C51F61" w:rsidRPr="00E92901" w:rsidRDefault="00C51F61" w:rsidP="00C51F61"/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C51F61" w:rsidRDefault="00C51F61" w:rsidP="00C51F61">
      <w:pPr>
        <w:rPr>
          <w:rFonts w:ascii="Arial" w:hAnsi="Arial" w:cs="Arial"/>
          <w:b/>
          <w:bCs/>
          <w:sz w:val="22"/>
          <w:szCs w:val="22"/>
        </w:rPr>
      </w:pPr>
    </w:p>
    <w:p w:rsidR="00AB600B" w:rsidRPr="00AC2DF6" w:rsidRDefault="00C51F61" w:rsidP="00C51F61">
      <w:r>
        <w:rPr>
          <w:rFonts w:ascii="Arial" w:hAnsi="Arial" w:cs="Arial"/>
          <w:b/>
          <w:bCs/>
          <w:sz w:val="22"/>
          <w:szCs w:val="22"/>
        </w:rPr>
        <w:t xml:space="preserve">                      </w:t>
      </w:r>
    </w:p>
    <w:sectPr w:rsidR="00AB600B" w:rsidRPr="00AC2DF6" w:rsidSect="00092474">
      <w:footerReference w:type="default" r:id="rId8"/>
      <w:pgSz w:w="12240" w:h="15840"/>
      <w:pgMar w:top="1008" w:right="852" w:bottom="720" w:left="1800" w:header="720" w:footer="720" w:gutter="0"/>
      <w:pgNumType w:start="1" w:chapStyle="1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D40" w:rsidRDefault="00211D40">
      <w:r>
        <w:separator/>
      </w:r>
    </w:p>
  </w:endnote>
  <w:endnote w:type="continuationSeparator" w:id="0">
    <w:p w:rsidR="00211D40" w:rsidRDefault="0021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A47" w:rsidRDefault="00905A47" w:rsidP="002D3EEE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5B4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5B44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D40" w:rsidRDefault="00211D40">
      <w:r>
        <w:separator/>
      </w:r>
    </w:p>
  </w:footnote>
  <w:footnote w:type="continuationSeparator" w:id="0">
    <w:p w:rsidR="00211D40" w:rsidRDefault="00211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DA3"/>
    <w:multiLevelType w:val="hybridMultilevel"/>
    <w:tmpl w:val="703C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2D1"/>
    <w:multiLevelType w:val="hybridMultilevel"/>
    <w:tmpl w:val="5FE0B360"/>
    <w:lvl w:ilvl="0" w:tplc="9634B13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B9C6874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3300"/>
    <w:multiLevelType w:val="hybridMultilevel"/>
    <w:tmpl w:val="5196664A"/>
    <w:lvl w:ilvl="0" w:tplc="46EC1D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0E1A"/>
    <w:multiLevelType w:val="hybridMultilevel"/>
    <w:tmpl w:val="631A5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10FE"/>
    <w:multiLevelType w:val="hybridMultilevel"/>
    <w:tmpl w:val="19EA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F49B3"/>
    <w:multiLevelType w:val="hybridMultilevel"/>
    <w:tmpl w:val="61E64514"/>
    <w:lvl w:ilvl="0" w:tplc="46EC1D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D93"/>
    <w:multiLevelType w:val="hybridMultilevel"/>
    <w:tmpl w:val="E24ABF1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22CC2FD1"/>
    <w:multiLevelType w:val="hybridMultilevel"/>
    <w:tmpl w:val="04C69A4C"/>
    <w:lvl w:ilvl="0" w:tplc="04090001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4"/>
        </w:tabs>
        <w:ind w:left="18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3"/>
        </w:tabs>
        <w:ind w:left="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4"/>
        </w:tabs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4"/>
        </w:tabs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4"/>
        </w:tabs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</w:rPr>
    </w:lvl>
  </w:abstractNum>
  <w:abstractNum w:abstractNumId="8" w15:restartNumberingAfterBreak="0">
    <w:nsid w:val="328E3D62"/>
    <w:multiLevelType w:val="hybridMultilevel"/>
    <w:tmpl w:val="0ED2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D27CC"/>
    <w:multiLevelType w:val="hybridMultilevel"/>
    <w:tmpl w:val="CBCCD1B2"/>
    <w:lvl w:ilvl="0" w:tplc="F6B04CF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94BA2"/>
    <w:multiLevelType w:val="hybridMultilevel"/>
    <w:tmpl w:val="BBD4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A28D5"/>
    <w:multiLevelType w:val="hybridMultilevel"/>
    <w:tmpl w:val="645C90C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3" w15:restartNumberingAfterBreak="0">
    <w:nsid w:val="532F0174"/>
    <w:multiLevelType w:val="hybridMultilevel"/>
    <w:tmpl w:val="BC38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39DA"/>
    <w:multiLevelType w:val="hybridMultilevel"/>
    <w:tmpl w:val="5E5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B3F36"/>
    <w:multiLevelType w:val="hybridMultilevel"/>
    <w:tmpl w:val="6AFA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15"/>
  </w:num>
  <w:num w:numId="10">
    <w:abstractNumId w:val="8"/>
  </w:num>
  <w:num w:numId="11">
    <w:abstractNumId w:val="4"/>
  </w:num>
  <w:num w:numId="12">
    <w:abstractNumId w:val="13"/>
  </w:num>
  <w:num w:numId="13">
    <w:abstractNumId w:val="6"/>
  </w:num>
  <w:num w:numId="14">
    <w:abstractNumId w:val="11"/>
  </w:num>
  <w:num w:numId="15">
    <w:abstractNumId w:val="0"/>
  </w:num>
  <w:num w:numId="1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78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ResumeStyle" w:val="1"/>
  </w:docVars>
  <w:rsids>
    <w:rsidRoot w:val="00AB600B"/>
    <w:rsid w:val="00011EF9"/>
    <w:rsid w:val="000150B6"/>
    <w:rsid w:val="0002487F"/>
    <w:rsid w:val="000311FA"/>
    <w:rsid w:val="00033923"/>
    <w:rsid w:val="00040947"/>
    <w:rsid w:val="0005026A"/>
    <w:rsid w:val="000567D3"/>
    <w:rsid w:val="00057643"/>
    <w:rsid w:val="000618B3"/>
    <w:rsid w:val="000709FE"/>
    <w:rsid w:val="00092474"/>
    <w:rsid w:val="00092A11"/>
    <w:rsid w:val="00096636"/>
    <w:rsid w:val="000B1DDE"/>
    <w:rsid w:val="000B427C"/>
    <w:rsid w:val="000D3534"/>
    <w:rsid w:val="000E6972"/>
    <w:rsid w:val="000F36B8"/>
    <w:rsid w:val="001059AC"/>
    <w:rsid w:val="00144D62"/>
    <w:rsid w:val="00156A58"/>
    <w:rsid w:val="0017051C"/>
    <w:rsid w:val="001841ED"/>
    <w:rsid w:val="001B54BE"/>
    <w:rsid w:val="001C65CD"/>
    <w:rsid w:val="001D45E3"/>
    <w:rsid w:val="001E5C5C"/>
    <w:rsid w:val="002111E2"/>
    <w:rsid w:val="00211D40"/>
    <w:rsid w:val="00222F45"/>
    <w:rsid w:val="00223EC0"/>
    <w:rsid w:val="00231531"/>
    <w:rsid w:val="002560C4"/>
    <w:rsid w:val="00260C57"/>
    <w:rsid w:val="00262C28"/>
    <w:rsid w:val="00274231"/>
    <w:rsid w:val="00281006"/>
    <w:rsid w:val="00283E68"/>
    <w:rsid w:val="002C4483"/>
    <w:rsid w:val="002D3236"/>
    <w:rsid w:val="002D3EEE"/>
    <w:rsid w:val="002E01E7"/>
    <w:rsid w:val="002E3E8D"/>
    <w:rsid w:val="002F7D87"/>
    <w:rsid w:val="0031427E"/>
    <w:rsid w:val="00325001"/>
    <w:rsid w:val="00333868"/>
    <w:rsid w:val="00334512"/>
    <w:rsid w:val="0035759C"/>
    <w:rsid w:val="00364696"/>
    <w:rsid w:val="00364CDC"/>
    <w:rsid w:val="00373170"/>
    <w:rsid w:val="003A4D06"/>
    <w:rsid w:val="003B2469"/>
    <w:rsid w:val="003B32E3"/>
    <w:rsid w:val="003E6BD1"/>
    <w:rsid w:val="00407162"/>
    <w:rsid w:val="00413680"/>
    <w:rsid w:val="0041524B"/>
    <w:rsid w:val="0042096C"/>
    <w:rsid w:val="004319C6"/>
    <w:rsid w:val="00442438"/>
    <w:rsid w:val="004465D4"/>
    <w:rsid w:val="004502CC"/>
    <w:rsid w:val="00456FA4"/>
    <w:rsid w:val="004639FF"/>
    <w:rsid w:val="004A2138"/>
    <w:rsid w:val="004A3626"/>
    <w:rsid w:val="004B3018"/>
    <w:rsid w:val="004B35C6"/>
    <w:rsid w:val="004E47DF"/>
    <w:rsid w:val="00506857"/>
    <w:rsid w:val="0051432D"/>
    <w:rsid w:val="0055150E"/>
    <w:rsid w:val="0055571F"/>
    <w:rsid w:val="00556EE0"/>
    <w:rsid w:val="00565B41"/>
    <w:rsid w:val="0058548D"/>
    <w:rsid w:val="005C1454"/>
    <w:rsid w:val="005D00A9"/>
    <w:rsid w:val="005D0D02"/>
    <w:rsid w:val="005D741A"/>
    <w:rsid w:val="005F1332"/>
    <w:rsid w:val="005F2AC1"/>
    <w:rsid w:val="005F2F61"/>
    <w:rsid w:val="0060482A"/>
    <w:rsid w:val="00611A29"/>
    <w:rsid w:val="006328B5"/>
    <w:rsid w:val="0065085F"/>
    <w:rsid w:val="00660072"/>
    <w:rsid w:val="0066033D"/>
    <w:rsid w:val="0067329B"/>
    <w:rsid w:val="00684261"/>
    <w:rsid w:val="006A1CAA"/>
    <w:rsid w:val="006B765F"/>
    <w:rsid w:val="006C2099"/>
    <w:rsid w:val="006C293D"/>
    <w:rsid w:val="006C7410"/>
    <w:rsid w:val="006D7336"/>
    <w:rsid w:val="006E0125"/>
    <w:rsid w:val="006F19D8"/>
    <w:rsid w:val="00702B3A"/>
    <w:rsid w:val="00706A94"/>
    <w:rsid w:val="00713502"/>
    <w:rsid w:val="00720A34"/>
    <w:rsid w:val="00720C92"/>
    <w:rsid w:val="00736F3B"/>
    <w:rsid w:val="00754E74"/>
    <w:rsid w:val="00754EC7"/>
    <w:rsid w:val="00767AFC"/>
    <w:rsid w:val="00776363"/>
    <w:rsid w:val="007A0C04"/>
    <w:rsid w:val="007A27DB"/>
    <w:rsid w:val="007A5BAB"/>
    <w:rsid w:val="007A7E68"/>
    <w:rsid w:val="007D41CB"/>
    <w:rsid w:val="007D6E7A"/>
    <w:rsid w:val="007E6565"/>
    <w:rsid w:val="007F2E96"/>
    <w:rsid w:val="008047C2"/>
    <w:rsid w:val="0082684B"/>
    <w:rsid w:val="008422D1"/>
    <w:rsid w:val="008538C4"/>
    <w:rsid w:val="0087218E"/>
    <w:rsid w:val="00873630"/>
    <w:rsid w:val="00875967"/>
    <w:rsid w:val="00882891"/>
    <w:rsid w:val="008948DB"/>
    <w:rsid w:val="008A50F1"/>
    <w:rsid w:val="008C2F39"/>
    <w:rsid w:val="008C7A35"/>
    <w:rsid w:val="008D2C0F"/>
    <w:rsid w:val="008F5EEF"/>
    <w:rsid w:val="009001CB"/>
    <w:rsid w:val="00905A47"/>
    <w:rsid w:val="00910021"/>
    <w:rsid w:val="00915C7F"/>
    <w:rsid w:val="00935FFB"/>
    <w:rsid w:val="00956081"/>
    <w:rsid w:val="0096580F"/>
    <w:rsid w:val="0097033C"/>
    <w:rsid w:val="009C14D9"/>
    <w:rsid w:val="009E52B0"/>
    <w:rsid w:val="00A0639B"/>
    <w:rsid w:val="00A24233"/>
    <w:rsid w:val="00A2426B"/>
    <w:rsid w:val="00A252DB"/>
    <w:rsid w:val="00A4726C"/>
    <w:rsid w:val="00A65B6D"/>
    <w:rsid w:val="00A73538"/>
    <w:rsid w:val="00A810C0"/>
    <w:rsid w:val="00A94591"/>
    <w:rsid w:val="00A94F31"/>
    <w:rsid w:val="00A96069"/>
    <w:rsid w:val="00A96EC7"/>
    <w:rsid w:val="00A97129"/>
    <w:rsid w:val="00AA6196"/>
    <w:rsid w:val="00AA6B8A"/>
    <w:rsid w:val="00AB2C7D"/>
    <w:rsid w:val="00AB600B"/>
    <w:rsid w:val="00AC2DF6"/>
    <w:rsid w:val="00AC7769"/>
    <w:rsid w:val="00AD2226"/>
    <w:rsid w:val="00AE18EC"/>
    <w:rsid w:val="00B03FE3"/>
    <w:rsid w:val="00B047C6"/>
    <w:rsid w:val="00B10D84"/>
    <w:rsid w:val="00B2247D"/>
    <w:rsid w:val="00B24282"/>
    <w:rsid w:val="00B2783E"/>
    <w:rsid w:val="00B31F55"/>
    <w:rsid w:val="00B32380"/>
    <w:rsid w:val="00B34E27"/>
    <w:rsid w:val="00B36EDB"/>
    <w:rsid w:val="00B5723F"/>
    <w:rsid w:val="00B703AC"/>
    <w:rsid w:val="00B80571"/>
    <w:rsid w:val="00B86905"/>
    <w:rsid w:val="00BB35F5"/>
    <w:rsid w:val="00BB6B9B"/>
    <w:rsid w:val="00BC132D"/>
    <w:rsid w:val="00BC1AE8"/>
    <w:rsid w:val="00BC372A"/>
    <w:rsid w:val="00BD2009"/>
    <w:rsid w:val="00BD39D9"/>
    <w:rsid w:val="00BE4DBB"/>
    <w:rsid w:val="00C00FC9"/>
    <w:rsid w:val="00C048A8"/>
    <w:rsid w:val="00C12633"/>
    <w:rsid w:val="00C413E1"/>
    <w:rsid w:val="00C46713"/>
    <w:rsid w:val="00C51F61"/>
    <w:rsid w:val="00C65B44"/>
    <w:rsid w:val="00C660E9"/>
    <w:rsid w:val="00C664DC"/>
    <w:rsid w:val="00C67B8D"/>
    <w:rsid w:val="00C72AD6"/>
    <w:rsid w:val="00C77F0F"/>
    <w:rsid w:val="00C81E04"/>
    <w:rsid w:val="00C96966"/>
    <w:rsid w:val="00CA34AD"/>
    <w:rsid w:val="00CD2630"/>
    <w:rsid w:val="00CD6A0B"/>
    <w:rsid w:val="00CD722E"/>
    <w:rsid w:val="00CF5E8A"/>
    <w:rsid w:val="00D52426"/>
    <w:rsid w:val="00D64010"/>
    <w:rsid w:val="00D6606F"/>
    <w:rsid w:val="00D71579"/>
    <w:rsid w:val="00D7636E"/>
    <w:rsid w:val="00DC245F"/>
    <w:rsid w:val="00DE51C6"/>
    <w:rsid w:val="00E003CA"/>
    <w:rsid w:val="00E00AFC"/>
    <w:rsid w:val="00E06FBD"/>
    <w:rsid w:val="00E26BFD"/>
    <w:rsid w:val="00E34699"/>
    <w:rsid w:val="00E4101B"/>
    <w:rsid w:val="00E56369"/>
    <w:rsid w:val="00E60601"/>
    <w:rsid w:val="00E85D4E"/>
    <w:rsid w:val="00E92901"/>
    <w:rsid w:val="00E9730E"/>
    <w:rsid w:val="00EA72D8"/>
    <w:rsid w:val="00EC5474"/>
    <w:rsid w:val="00ED5AE3"/>
    <w:rsid w:val="00ED69DF"/>
    <w:rsid w:val="00EE4082"/>
    <w:rsid w:val="00EF049C"/>
    <w:rsid w:val="00F00059"/>
    <w:rsid w:val="00F0176D"/>
    <w:rsid w:val="00F12880"/>
    <w:rsid w:val="00F2054B"/>
    <w:rsid w:val="00F22DD0"/>
    <w:rsid w:val="00F44977"/>
    <w:rsid w:val="00F47CF7"/>
    <w:rsid w:val="00F61937"/>
    <w:rsid w:val="00F63E49"/>
    <w:rsid w:val="00F66E58"/>
    <w:rsid w:val="00F75713"/>
    <w:rsid w:val="00F77800"/>
    <w:rsid w:val="00F811E0"/>
    <w:rsid w:val="00F83AC7"/>
    <w:rsid w:val="00F964DE"/>
    <w:rsid w:val="00FA4984"/>
    <w:rsid w:val="00FA6A92"/>
    <w:rsid w:val="00FA6EF3"/>
    <w:rsid w:val="00FC16AA"/>
    <w:rsid w:val="00FC4DC6"/>
    <w:rsid w:val="00FC5995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74FEAB-1D39-544C-8F20-842913D9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600B"/>
  </w:style>
  <w:style w:type="paragraph" w:styleId="Heading1">
    <w:name w:val="heading 1"/>
    <w:basedOn w:val="HeadingBase"/>
    <w:next w:val="BodyText"/>
    <w:qFormat/>
    <w:rsid w:val="00AB600B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AB600B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AB600B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B600B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AB600B"/>
    <w:pPr>
      <w:outlineLvl w:val="4"/>
    </w:pPr>
  </w:style>
  <w:style w:type="paragraph" w:styleId="Heading6">
    <w:name w:val="heading 6"/>
    <w:basedOn w:val="Normal"/>
    <w:next w:val="Normal"/>
    <w:qFormat/>
    <w:rsid w:val="00AB600B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AB600B"/>
    <w:pPr>
      <w:numPr>
        <w:numId w:val="1"/>
      </w:numPr>
      <w:tabs>
        <w:tab w:val="clear" w:pos="360"/>
      </w:tabs>
      <w:spacing w:after="60"/>
      <w:ind w:right="0"/>
    </w:pPr>
  </w:style>
  <w:style w:type="paragraph" w:styleId="BodyText">
    <w:name w:val="Body Text"/>
    <w:basedOn w:val="Normal"/>
    <w:rsid w:val="00AB600B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AB600B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B600B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AB600B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stitution">
    <w:name w:val="Institution"/>
    <w:basedOn w:val="Normal"/>
    <w:next w:val="Achievement"/>
    <w:autoRedefine/>
    <w:rsid w:val="00AB600B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AB600B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AB600B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rsid w:val="00AB600B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2F7D8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customStyle="1" w:styleId="PersonalInfo">
    <w:name w:val="Personal Info"/>
    <w:basedOn w:val="Achievement"/>
    <w:rsid w:val="00AB600B"/>
    <w:pPr>
      <w:spacing w:before="220"/>
    </w:pPr>
  </w:style>
  <w:style w:type="paragraph" w:styleId="BodyTextIndent">
    <w:name w:val="Body Text Indent"/>
    <w:basedOn w:val="BodyText"/>
    <w:rsid w:val="00AB600B"/>
    <w:pPr>
      <w:ind w:left="720"/>
    </w:pPr>
  </w:style>
  <w:style w:type="paragraph" w:customStyle="1" w:styleId="CityState">
    <w:name w:val="City/State"/>
    <w:basedOn w:val="BodyText"/>
    <w:next w:val="BodyText"/>
    <w:rsid w:val="00AB600B"/>
    <w:pPr>
      <w:keepNext/>
    </w:pPr>
  </w:style>
  <w:style w:type="paragraph" w:customStyle="1" w:styleId="CompanyNameOne">
    <w:name w:val="Company Name One"/>
    <w:basedOn w:val="CompanyName"/>
    <w:next w:val="Normal"/>
    <w:rsid w:val="00AB600B"/>
  </w:style>
  <w:style w:type="paragraph" w:styleId="Date">
    <w:name w:val="Date"/>
    <w:basedOn w:val="BodyText"/>
    <w:rsid w:val="00AB600B"/>
    <w:pPr>
      <w:keepNext/>
    </w:pPr>
  </w:style>
  <w:style w:type="paragraph" w:customStyle="1" w:styleId="DocumentLabel">
    <w:name w:val="Document Label"/>
    <w:basedOn w:val="Normal"/>
    <w:next w:val="Normal"/>
    <w:rsid w:val="00AB600B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AB600B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AB600B"/>
    <w:pPr>
      <w:ind w:right="-360"/>
    </w:pPr>
  </w:style>
  <w:style w:type="paragraph" w:styleId="Footer">
    <w:name w:val="footer"/>
    <w:basedOn w:val="HeaderBase"/>
    <w:rsid w:val="00AB600B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AB600B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AB600B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  <w:rsid w:val="00AB600B"/>
  </w:style>
  <w:style w:type="character" w:customStyle="1" w:styleId="Lead-inEmphasis">
    <w:name w:val="Lead-in Emphasis"/>
    <w:rsid w:val="00AB600B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rsid w:val="00AB600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sid w:val="00AB600B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rsid w:val="00AB600B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BalloonText">
    <w:name w:val="Balloon Text"/>
    <w:basedOn w:val="Normal"/>
    <w:link w:val="BalloonTextChar"/>
    <w:rsid w:val="005F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F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Resume%20Wizard.wiz</Template>
  <TotalTime>0</TotalTime>
  <Pages>1</Pages>
  <Words>761</Words>
  <Characters>5222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TOSHIBA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,</dc:creator>
  <cp:lastModifiedBy>pierre ishak</cp:lastModifiedBy>
  <cp:revision>2</cp:revision>
  <cp:lastPrinted>2012-01-29T22:26:00Z</cp:lastPrinted>
  <dcterms:created xsi:type="dcterms:W3CDTF">2022-04-08T09:35:00Z</dcterms:created>
  <dcterms:modified xsi:type="dcterms:W3CDTF">2022-04-08T09:35:00Z</dcterms:modified>
</cp:coreProperties>
</file>